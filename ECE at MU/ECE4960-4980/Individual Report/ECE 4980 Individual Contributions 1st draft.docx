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V w:val="single" w:sz="18" w:space="0" w:color="F1B82D"/>
        </w:tblBorders>
        <w:tblLook w:val="04A0" w:firstRow="1" w:lastRow="0" w:firstColumn="1" w:lastColumn="0" w:noHBand="0" w:noVBand="1"/>
      </w:tblPr>
      <w:tblGrid>
        <w:gridCol w:w="1056"/>
        <w:gridCol w:w="7297"/>
      </w:tblGrid>
      <w:tr w:rsidR="002A1B4D" w14:paraId="6873931F" w14:textId="77777777" w:rsidTr="00E90F3A">
        <w:trPr>
          <w:jc w:val="center"/>
        </w:trPr>
        <w:tc>
          <w:tcPr>
            <w:tcW w:w="0" w:type="auto"/>
            <w:vAlign w:val="center"/>
          </w:tcPr>
          <w:p w14:paraId="7DC2AA3C" w14:textId="77777777" w:rsidR="002A1B4D" w:rsidRDefault="00F15C23" w:rsidP="009D3878">
            <w:pPr>
              <w:jc w:val="right"/>
            </w:pPr>
            <w:r>
              <w:rPr>
                <w:noProof/>
              </w:rPr>
              <w:drawing>
                <wp:inline distT="0" distB="0" distL="0" distR="0" wp14:anchorId="3434888D" wp14:editId="5E6762E9">
                  <wp:extent cx="529628" cy="547402"/>
                  <wp:effectExtent l="0" t="0" r="3810" b="5080"/>
                  <wp:docPr id="11" name="Picture 11" descr="\\cetus.ece.missouri.edu\users\fischerjd\Desktop\Current Semester\common\logo-cl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tus.ece.missouri.edu\users\fischerjd\Desktop\Current Semester\common\logo-clea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 r="-9131"/>
                          <a:stretch/>
                        </pic:blipFill>
                        <pic:spPr bwMode="auto">
                          <a:xfrm>
                            <a:off x="0" y="0"/>
                            <a:ext cx="530826" cy="548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3009C698" w14:textId="77777777" w:rsidR="002A1B4D" w:rsidRPr="00086F49" w:rsidRDefault="002A1B4D" w:rsidP="00E90F3A">
            <w:pPr>
              <w:jc w:val="center"/>
              <w:rPr>
                <w:smallCaps/>
                <w:sz w:val="40"/>
              </w:rPr>
            </w:pPr>
            <w:r w:rsidRPr="00086F49">
              <w:rPr>
                <w:smallCaps/>
                <w:sz w:val="40"/>
              </w:rPr>
              <w:t>University of Missouri</w:t>
            </w:r>
            <w:r w:rsidR="00FB1A85" w:rsidRPr="00086F49">
              <w:rPr>
                <w:smallCaps/>
                <w:sz w:val="40"/>
              </w:rPr>
              <w:t xml:space="preserve"> – Columbia</w:t>
            </w:r>
          </w:p>
          <w:p w14:paraId="0214865F" w14:textId="77777777" w:rsidR="00FB1A85" w:rsidRPr="00FB1A85" w:rsidRDefault="00FB1A85">
            <w:pPr>
              <w:jc w:val="center"/>
              <w:rPr>
                <w:i/>
              </w:rPr>
            </w:pPr>
            <w:r w:rsidRPr="00F02ECA">
              <w:rPr>
                <w:smallCaps/>
                <w:sz w:val="26"/>
                <w:szCs w:val="26"/>
              </w:rPr>
              <w:t>Department of Electrical Engineering</w:t>
            </w:r>
            <w:r w:rsidR="00B7294B">
              <w:rPr>
                <w:smallCaps/>
                <w:sz w:val="26"/>
                <w:szCs w:val="26"/>
              </w:rPr>
              <w:t xml:space="preserve"> &amp; Computer Science</w:t>
            </w:r>
          </w:p>
        </w:tc>
      </w:tr>
    </w:tbl>
    <w:p w14:paraId="0A7896D0" w14:textId="77777777" w:rsidR="002D74A6" w:rsidRPr="00A134C1" w:rsidRDefault="002D74A6" w:rsidP="002D74A6">
      <w:pPr>
        <w:pStyle w:val="CSProjectTitle"/>
        <w:spacing w:after="960"/>
      </w:pPr>
      <w:r>
        <w:t>Solar Powered Lighting System for Outdoor Unpowered Structures</w:t>
      </w:r>
    </w:p>
    <w:p w14:paraId="0F207E61" w14:textId="77777777" w:rsidR="009A368D" w:rsidRPr="009A2D38" w:rsidRDefault="009A368D" w:rsidP="009A2D38">
      <w:pPr>
        <w:pStyle w:val="CSCourseDescriptionTitle"/>
      </w:pPr>
      <w:r w:rsidRPr="009A2D38">
        <w:t>ECE 49</w:t>
      </w:r>
      <w:r w:rsidR="0061030C">
        <w:t>8</w:t>
      </w:r>
      <w:r w:rsidRPr="009A2D38">
        <w:t>0</w:t>
      </w:r>
      <w:r w:rsidRPr="009A2D38">
        <w:t> </w:t>
      </w:r>
      <w:r w:rsidR="001561A4" w:rsidRPr="009A2D38">
        <w:t>Capstone Project</w:t>
      </w:r>
      <w:r w:rsidR="00E468A3" w:rsidRPr="009A2D38">
        <w:br/>
      </w:r>
      <w:r w:rsidR="00B63F3D" w:rsidRPr="009A2D38">
        <w:t xml:space="preserve">Individual </w:t>
      </w:r>
      <w:r w:rsidR="00E468A3" w:rsidRPr="009A2D38">
        <w:t>Contributions</w:t>
      </w:r>
      <w:r w:rsidR="00570F42" w:rsidRPr="009A2D38">
        <w:t xml:space="preserve"> Report</w:t>
      </w:r>
    </w:p>
    <w:p w14:paraId="6C9D046F" w14:textId="3374D1FC" w:rsidR="009A368D" w:rsidRDefault="009A368D" w:rsidP="009A368D">
      <w:pPr>
        <w:pStyle w:val="CSReportDate"/>
      </w:pPr>
      <w:r>
        <w:fldChar w:fldCharType="begin"/>
      </w:r>
      <w:r>
        <w:instrText xml:space="preserve"> SAVEDATE  \@ "MMMM d, yyyy"  \* MERGEFORMAT </w:instrText>
      </w:r>
      <w:r>
        <w:fldChar w:fldCharType="separate"/>
      </w:r>
      <w:r w:rsidR="00AD5BE1">
        <w:rPr>
          <w:noProof/>
        </w:rPr>
        <w:t>April 14, 2021</w:t>
      </w:r>
      <w:r>
        <w:fldChar w:fldCharType="end"/>
      </w:r>
    </w:p>
    <w:p w14:paraId="5EC0152D" w14:textId="77777777" w:rsidR="00041F30" w:rsidRPr="009A368D" w:rsidRDefault="00086F49" w:rsidP="009A368D">
      <w:pPr>
        <w:pStyle w:val="CSSectionTitle"/>
      </w:pPr>
      <w:r w:rsidRPr="009A368D">
        <w:t xml:space="preserve">— </w:t>
      </w:r>
      <w:r w:rsidR="001561A4">
        <w:t>By</w:t>
      </w:r>
      <w:r w:rsidRPr="009A368D">
        <w:t xml:space="preserve"> —</w:t>
      </w:r>
    </w:p>
    <w:p w14:paraId="09F94D1F" w14:textId="5B2A9BE7" w:rsidR="004C43CD" w:rsidRPr="00FD1413" w:rsidRDefault="00570A8C" w:rsidP="00FD1413">
      <w:pPr>
        <w:pStyle w:val="CSReportContributor"/>
      </w:pPr>
      <w:r>
        <w:t xml:space="preserve">Sterling </w:t>
      </w:r>
      <w:proofErr w:type="spellStart"/>
      <w:r>
        <w:t>LaBarbera</w:t>
      </w:r>
      <w:r w:rsidR="009A368D" w:rsidRPr="00FD1413">
        <w:t>,</w:t>
      </w:r>
      <w:proofErr w:type="spellEnd"/>
      <w:r w:rsidR="009A368D" w:rsidRPr="00FD1413">
        <w:t xml:space="preserve"> </w:t>
      </w:r>
      <w:r>
        <w:t>Computer Engineering</w:t>
      </w:r>
    </w:p>
    <w:p w14:paraId="3C1055B6" w14:textId="77777777" w:rsidR="009A368D" w:rsidRPr="009A368D" w:rsidRDefault="009A368D" w:rsidP="009A368D">
      <w:pPr>
        <w:pStyle w:val="CSSectionTitle"/>
      </w:pPr>
      <w:r w:rsidRPr="009A368D">
        <w:t xml:space="preserve">— </w:t>
      </w:r>
      <w:r>
        <w:t>Project Advisor</w:t>
      </w:r>
      <w:r w:rsidR="003420B3">
        <w:t>s</w:t>
      </w:r>
      <w:r w:rsidRPr="009A368D">
        <w:t xml:space="preserve"> —</w:t>
      </w:r>
    </w:p>
    <w:p w14:paraId="59B4EA7A" w14:textId="6C58DBCC" w:rsidR="009A368D" w:rsidRPr="000E198F" w:rsidRDefault="004C43CD" w:rsidP="000E198F">
      <w:pPr>
        <w:pStyle w:val="CSAdvisorName"/>
      </w:pPr>
      <w:r w:rsidRPr="000E198F">
        <w:t xml:space="preserve">Dr. </w:t>
      </w:r>
      <w:r w:rsidR="00570A8C">
        <w:t>Jae Kwon</w:t>
      </w:r>
      <w:r w:rsidR="00F37915">
        <w:t>, PhD</w:t>
      </w:r>
    </w:p>
    <w:p w14:paraId="0C942F7A" w14:textId="77777777" w:rsidR="004C43CD" w:rsidRDefault="009A368D" w:rsidP="00162E97">
      <w:pPr>
        <w:pStyle w:val="CSAdvisorEmployer"/>
      </w:pPr>
      <w:r w:rsidRPr="00162E97">
        <w:t xml:space="preserve">Department of </w:t>
      </w:r>
      <w:r w:rsidR="00583C71">
        <w:t>Electrical Engineering &amp; Computer Science</w:t>
      </w:r>
      <w:r w:rsidRPr="00162E97">
        <w:t>, University of Missouri</w:t>
      </w:r>
    </w:p>
    <w:p w14:paraId="7D204704" w14:textId="77777777" w:rsidR="002D53F6" w:rsidRPr="005E0694" w:rsidRDefault="002D53F6" w:rsidP="005E0694">
      <w:pPr>
        <w:pStyle w:val="CSSectionTitle"/>
      </w:pPr>
      <w:r w:rsidRPr="005E0694">
        <w:t>— Course Instructor —</w:t>
      </w:r>
    </w:p>
    <w:p w14:paraId="5A515BE3" w14:textId="77777777" w:rsidR="004C43CD" w:rsidRPr="00FD217D" w:rsidRDefault="004C43CD" w:rsidP="00FD217D">
      <w:pPr>
        <w:pStyle w:val="CSCourseInstructor"/>
      </w:pPr>
      <w:r w:rsidRPr="00FD217D">
        <w:t>Mr. Jim Fischer</w:t>
      </w:r>
    </w:p>
    <w:p w14:paraId="7E3F01FB" w14:textId="77777777" w:rsidR="00041F30" w:rsidRDefault="00041F30"/>
    <w:p w14:paraId="523BF750" w14:textId="77777777" w:rsidR="00B84234" w:rsidRDefault="00B84234">
      <w:pPr>
        <w:sectPr w:rsidR="00B84234" w:rsidSect="006C2F37">
          <w:pgSz w:w="12240" w:h="15840" w:code="1"/>
          <w:pgMar w:top="2304" w:right="1440" w:bottom="1440" w:left="1440" w:header="720" w:footer="720" w:gutter="0"/>
          <w:cols w:space="720"/>
          <w:docGrid w:linePitch="360"/>
        </w:sectPr>
      </w:pPr>
    </w:p>
    <w:p w14:paraId="618B9F16" w14:textId="77777777" w:rsidR="00A81EF8" w:rsidRDefault="00A81EF8" w:rsidP="005032DB">
      <w:pPr>
        <w:pStyle w:val="Heading1"/>
        <w:pageBreakBefore/>
      </w:pPr>
      <w:bookmarkStart w:id="0" w:name="_Toc58983429"/>
      <w:r>
        <w:lastRenderedPageBreak/>
        <w:t>Abstract</w:t>
      </w:r>
      <w:bookmarkEnd w:id="0"/>
    </w:p>
    <w:p w14:paraId="446305D4" w14:textId="722933F4" w:rsidR="00E318B1" w:rsidRPr="00E318B1" w:rsidRDefault="00B25716" w:rsidP="00314D00">
      <w:pPr>
        <w:pStyle w:val="AbstractText"/>
      </w:pPr>
      <w:r>
        <w:t xml:space="preserve">The project for this paper is </w:t>
      </w:r>
      <w:r w:rsidR="00F75536">
        <w:t xml:space="preserve">a </w:t>
      </w:r>
      <w:r>
        <w:t xml:space="preserve">lighting </w:t>
      </w:r>
      <w:r w:rsidR="00F75536">
        <w:t>installation for unpowered outdoor structures.</w:t>
      </w:r>
      <w:r w:rsidR="00B55F8A">
        <w:t xml:space="preserve"> </w:t>
      </w:r>
      <w:r w:rsidR="00F75536">
        <w:t xml:space="preserve">Its power source is a battery that charges via solar panel allowing for use at any structure </w:t>
      </w:r>
      <w:r w:rsidR="00B55F8A">
        <w:t>with no main power access</w:t>
      </w:r>
      <w:r w:rsidR="00F75536">
        <w:t xml:space="preserve">. </w:t>
      </w:r>
      <w:r w:rsidR="00AD5BE1">
        <w:t>Our intent for this project is to install it permanently at a structure, but it is portable if needed.</w:t>
      </w:r>
      <w:r w:rsidR="00AD5BE1">
        <w:t xml:space="preserve"> </w:t>
      </w:r>
      <w:r w:rsidR="00F75536">
        <w:t>The lighting is controlled using a Bluetooth capable device with an Android application. It can provide lighting for about four hours using a fully charged battery, and charges back to full in at least 4 days depending on weather.</w:t>
      </w:r>
      <w:r w:rsidR="00AA3082">
        <w:t xml:space="preserve"> The lighting also features a music mode which takes audio inputs to produce a pulsed output based on volume, one of our main considerations for this project was use in a social event taking place at one of these structures.</w:t>
      </w:r>
      <w:r w:rsidR="00F75536">
        <w:t xml:space="preserve"> This paper describes my contributions, which are the power supply units, solar charging unit, and the user interface for the application.</w:t>
      </w:r>
      <w:r w:rsidR="00B55F8A">
        <w:t xml:space="preserve"> The power supply I designed was unsuccessful when integrated. The solar charging equipment was selected to meet the requirements of our project, and the user interface works well</w:t>
      </w:r>
      <w:r w:rsidR="00AD5BE1">
        <w:t xml:space="preserve"> and </w:t>
      </w:r>
      <w:r w:rsidR="00B55F8A">
        <w:t>is intuitive and simple.</w:t>
      </w:r>
    </w:p>
    <w:p w14:paraId="25E37301" w14:textId="59BEB7C4" w:rsidR="009519E2" w:rsidRPr="00295D18" w:rsidRDefault="009146B9" w:rsidP="00570A8C">
      <w:pPr>
        <w:pStyle w:val="AbstractText"/>
        <w:ind w:firstLine="0"/>
        <w:rPr>
          <w:b/>
        </w:rPr>
      </w:pPr>
      <w:r w:rsidRPr="00295D18">
        <w:rPr>
          <w:b/>
          <w:i/>
        </w:rPr>
        <w:t>Index Terms</w:t>
      </w:r>
      <w:r w:rsidRPr="00295D18">
        <w:rPr>
          <w:b/>
        </w:rPr>
        <w:t>—</w:t>
      </w:r>
      <w:r w:rsidR="00FA5243">
        <w:rPr>
          <w:b/>
        </w:rPr>
        <w:t>Graphical user interface</w:t>
      </w:r>
      <w:r w:rsidR="00DF056E">
        <w:rPr>
          <w:b/>
        </w:rPr>
        <w:t xml:space="preserve"> (GUI)</w:t>
      </w:r>
      <w:r w:rsidR="00FA5243">
        <w:rPr>
          <w:b/>
        </w:rPr>
        <w:t xml:space="preserve">, </w:t>
      </w:r>
      <w:r w:rsidR="00B55F8A">
        <w:rPr>
          <w:b/>
        </w:rPr>
        <w:t>Switched mode power supplies</w:t>
      </w:r>
      <w:r w:rsidR="00F75536">
        <w:rPr>
          <w:b/>
        </w:rPr>
        <w:t xml:space="preserve">, </w:t>
      </w:r>
      <w:r w:rsidR="00FA5243">
        <w:rPr>
          <w:b/>
        </w:rPr>
        <w:t>s</w:t>
      </w:r>
      <w:r w:rsidR="00F75536">
        <w:rPr>
          <w:b/>
        </w:rPr>
        <w:t xml:space="preserve">olar </w:t>
      </w:r>
      <w:r w:rsidR="00FA5243">
        <w:rPr>
          <w:b/>
        </w:rPr>
        <w:t>p</w:t>
      </w:r>
      <w:r w:rsidR="00F75536">
        <w:rPr>
          <w:b/>
        </w:rPr>
        <w:t>ower</w:t>
      </w:r>
      <w:r w:rsidR="00FA5243">
        <w:rPr>
          <w:b/>
        </w:rPr>
        <w:t xml:space="preserve"> generation</w:t>
      </w:r>
      <w:r w:rsidR="00F75536">
        <w:rPr>
          <w:b/>
        </w:rPr>
        <w:t xml:space="preserve">, </w:t>
      </w:r>
      <w:r w:rsidR="00FA5243">
        <w:rPr>
          <w:b/>
        </w:rPr>
        <w:t>voltage control.</w:t>
      </w:r>
    </w:p>
    <w:p w14:paraId="21BFB0CD" w14:textId="77777777" w:rsidR="007A6E64" w:rsidRDefault="007A6E64" w:rsidP="007A6E64"/>
    <w:p w14:paraId="51EE6E3B" w14:textId="77777777" w:rsidR="00EA32E2" w:rsidRDefault="00EA32E2" w:rsidP="005032DB">
      <w:pPr>
        <w:pStyle w:val="Heading1"/>
        <w:pageBreakBefore/>
      </w:pPr>
      <w:bookmarkStart w:id="1" w:name="_Toc58983430"/>
      <w:r>
        <w:lastRenderedPageBreak/>
        <w:t>Acknowledgements</w:t>
      </w:r>
      <w:bookmarkEnd w:id="1"/>
    </w:p>
    <w:p w14:paraId="4307AB65" w14:textId="77777777" w:rsidR="00357A83" w:rsidRPr="00E318B1" w:rsidRDefault="00357A83" w:rsidP="00357A83">
      <w:pPr>
        <w:pStyle w:val="AbstractText"/>
      </w:pPr>
      <w:r>
        <w:t xml:space="preserve">See the instructions provided in the section “Acknowledgements” in the accompanying file </w:t>
      </w:r>
      <w:r w:rsidRPr="00243D68">
        <w:rPr>
          <w:color w:val="C00000"/>
        </w:rPr>
        <w:t>Individual Contributions Report Instructions.pdf</w:t>
      </w:r>
      <w:r>
        <w:t>.</w:t>
      </w:r>
    </w:p>
    <w:p w14:paraId="184712FE" w14:textId="77777777" w:rsidR="00B1486D" w:rsidRPr="005D3B00" w:rsidRDefault="00B1486D" w:rsidP="006A3B8D">
      <w:pPr>
        <w:pStyle w:val="ParagraphText"/>
        <w:numPr>
          <w:ilvl w:val="0"/>
          <w:numId w:val="13"/>
        </w:numPr>
        <w:rPr>
          <w:color w:val="E36C0A" w:themeColor="accent6" w:themeShade="BF"/>
        </w:rPr>
      </w:pPr>
      <w:r w:rsidRPr="005D3B00">
        <w:rPr>
          <w:color w:val="E36C0A" w:themeColor="accent6" w:themeShade="BF"/>
        </w:rPr>
        <w:br w:type="page"/>
      </w:r>
    </w:p>
    <w:sdt>
      <w:sdtPr>
        <w:rPr>
          <w:rFonts w:asciiTheme="minorHAnsi" w:eastAsiaTheme="minorHAnsi" w:hAnsiTheme="minorHAnsi" w:cstheme="minorBidi"/>
          <w:color w:val="auto"/>
          <w:sz w:val="24"/>
          <w:szCs w:val="22"/>
        </w:rPr>
        <w:id w:val="-1457782490"/>
        <w:docPartObj>
          <w:docPartGallery w:val="Table of Contents"/>
          <w:docPartUnique/>
        </w:docPartObj>
      </w:sdtPr>
      <w:sdtEndPr>
        <w:rPr>
          <w:b/>
          <w:bCs/>
          <w:noProof/>
        </w:rPr>
      </w:sdtEndPr>
      <w:sdtContent>
        <w:p w14:paraId="79B050D1" w14:textId="77777777" w:rsidR="00B1486D" w:rsidRDefault="00B1486D">
          <w:pPr>
            <w:pStyle w:val="TOCHeading"/>
          </w:pPr>
          <w:r>
            <w:t>Table of Contents</w:t>
          </w:r>
        </w:p>
        <w:p w14:paraId="7C196B1E" w14:textId="77777777" w:rsidR="0066749F" w:rsidRDefault="00B1486D">
          <w:pPr>
            <w:pStyle w:val="TOC1"/>
            <w:rPr>
              <w:rFonts w:eastAsiaTheme="minorEastAsia"/>
              <w:noProof/>
              <w:sz w:val="22"/>
            </w:rPr>
          </w:pPr>
          <w:r>
            <w:fldChar w:fldCharType="begin"/>
          </w:r>
          <w:r>
            <w:instrText xml:space="preserve"> TOC \o "1-3" \h \z \u </w:instrText>
          </w:r>
          <w:r>
            <w:fldChar w:fldCharType="separate"/>
          </w:r>
          <w:hyperlink w:anchor="_Toc58983429" w:history="1">
            <w:r w:rsidR="0066749F" w:rsidRPr="00D57185">
              <w:rPr>
                <w:rStyle w:val="Hyperlink"/>
                <w:noProof/>
              </w:rPr>
              <w:t>Abstract</w:t>
            </w:r>
            <w:r w:rsidR="0066749F">
              <w:rPr>
                <w:noProof/>
                <w:webHidden/>
              </w:rPr>
              <w:tab/>
            </w:r>
            <w:r w:rsidR="0066749F">
              <w:rPr>
                <w:noProof/>
                <w:webHidden/>
              </w:rPr>
              <w:fldChar w:fldCharType="begin"/>
            </w:r>
            <w:r w:rsidR="0066749F">
              <w:rPr>
                <w:noProof/>
                <w:webHidden/>
              </w:rPr>
              <w:instrText xml:space="preserve"> PAGEREF _Toc58983429 \h </w:instrText>
            </w:r>
            <w:r w:rsidR="0066749F">
              <w:rPr>
                <w:noProof/>
                <w:webHidden/>
              </w:rPr>
            </w:r>
            <w:r w:rsidR="0066749F">
              <w:rPr>
                <w:noProof/>
                <w:webHidden/>
              </w:rPr>
              <w:fldChar w:fldCharType="separate"/>
            </w:r>
            <w:r w:rsidR="0066749F">
              <w:rPr>
                <w:noProof/>
                <w:webHidden/>
              </w:rPr>
              <w:t>i</w:t>
            </w:r>
            <w:r w:rsidR="0066749F">
              <w:rPr>
                <w:noProof/>
                <w:webHidden/>
              </w:rPr>
              <w:fldChar w:fldCharType="end"/>
            </w:r>
          </w:hyperlink>
        </w:p>
        <w:p w14:paraId="762F4E37" w14:textId="77777777" w:rsidR="0066749F" w:rsidRDefault="00CD69CC">
          <w:pPr>
            <w:pStyle w:val="TOC1"/>
            <w:rPr>
              <w:rFonts w:eastAsiaTheme="minorEastAsia"/>
              <w:noProof/>
              <w:sz w:val="22"/>
            </w:rPr>
          </w:pPr>
          <w:hyperlink w:anchor="_Toc58983430" w:history="1">
            <w:r w:rsidR="0066749F" w:rsidRPr="00D57185">
              <w:rPr>
                <w:rStyle w:val="Hyperlink"/>
                <w:noProof/>
              </w:rPr>
              <w:t>Acknowledgements</w:t>
            </w:r>
            <w:r w:rsidR="0066749F">
              <w:rPr>
                <w:noProof/>
                <w:webHidden/>
              </w:rPr>
              <w:tab/>
            </w:r>
            <w:r w:rsidR="0066749F">
              <w:rPr>
                <w:noProof/>
                <w:webHidden/>
              </w:rPr>
              <w:fldChar w:fldCharType="begin"/>
            </w:r>
            <w:r w:rsidR="0066749F">
              <w:rPr>
                <w:noProof/>
                <w:webHidden/>
              </w:rPr>
              <w:instrText xml:space="preserve"> PAGEREF _Toc58983430 \h </w:instrText>
            </w:r>
            <w:r w:rsidR="0066749F">
              <w:rPr>
                <w:noProof/>
                <w:webHidden/>
              </w:rPr>
            </w:r>
            <w:r w:rsidR="0066749F">
              <w:rPr>
                <w:noProof/>
                <w:webHidden/>
              </w:rPr>
              <w:fldChar w:fldCharType="separate"/>
            </w:r>
            <w:r w:rsidR="0066749F">
              <w:rPr>
                <w:noProof/>
                <w:webHidden/>
              </w:rPr>
              <w:t>ii</w:t>
            </w:r>
            <w:r w:rsidR="0066749F">
              <w:rPr>
                <w:noProof/>
                <w:webHidden/>
              </w:rPr>
              <w:fldChar w:fldCharType="end"/>
            </w:r>
          </w:hyperlink>
        </w:p>
        <w:p w14:paraId="0FD8789D" w14:textId="77777777" w:rsidR="0066749F" w:rsidRDefault="00CD69CC">
          <w:pPr>
            <w:pStyle w:val="TOC1"/>
            <w:rPr>
              <w:rFonts w:eastAsiaTheme="minorEastAsia"/>
              <w:noProof/>
              <w:sz w:val="22"/>
            </w:rPr>
          </w:pPr>
          <w:hyperlink w:anchor="_Toc58983431" w:history="1">
            <w:r w:rsidR="0066749F" w:rsidRPr="00D57185">
              <w:rPr>
                <w:rStyle w:val="Hyperlink"/>
                <w:noProof/>
              </w:rPr>
              <w:t>Chapter 1.  Introduction</w:t>
            </w:r>
            <w:r w:rsidR="0066749F">
              <w:rPr>
                <w:noProof/>
                <w:webHidden/>
              </w:rPr>
              <w:tab/>
            </w:r>
            <w:r w:rsidR="0066749F">
              <w:rPr>
                <w:noProof/>
                <w:webHidden/>
              </w:rPr>
              <w:fldChar w:fldCharType="begin"/>
            </w:r>
            <w:r w:rsidR="0066749F">
              <w:rPr>
                <w:noProof/>
                <w:webHidden/>
              </w:rPr>
              <w:instrText xml:space="preserve"> PAGEREF _Toc58983431 \h </w:instrText>
            </w:r>
            <w:r w:rsidR="0066749F">
              <w:rPr>
                <w:noProof/>
                <w:webHidden/>
              </w:rPr>
            </w:r>
            <w:r w:rsidR="0066749F">
              <w:rPr>
                <w:noProof/>
                <w:webHidden/>
              </w:rPr>
              <w:fldChar w:fldCharType="separate"/>
            </w:r>
            <w:r w:rsidR="0066749F">
              <w:rPr>
                <w:noProof/>
                <w:webHidden/>
              </w:rPr>
              <w:t>1</w:t>
            </w:r>
            <w:r w:rsidR="0066749F">
              <w:rPr>
                <w:noProof/>
                <w:webHidden/>
              </w:rPr>
              <w:fldChar w:fldCharType="end"/>
            </w:r>
          </w:hyperlink>
        </w:p>
        <w:p w14:paraId="7E97D069" w14:textId="77777777" w:rsidR="0066749F" w:rsidRDefault="00CD69CC">
          <w:pPr>
            <w:pStyle w:val="TOC2"/>
            <w:tabs>
              <w:tab w:val="right" w:leader="dot" w:pos="9350"/>
            </w:tabs>
            <w:rPr>
              <w:rFonts w:eastAsiaTheme="minorEastAsia"/>
              <w:noProof/>
              <w:sz w:val="22"/>
            </w:rPr>
          </w:pPr>
          <w:hyperlink w:anchor="_Toc58983432" w:history="1">
            <w:r w:rsidR="0066749F" w:rsidRPr="00D57185">
              <w:rPr>
                <w:rStyle w:val="Hyperlink"/>
                <w:noProof/>
              </w:rPr>
              <w:t>Report Purpose</w:t>
            </w:r>
            <w:r w:rsidR="0066749F">
              <w:rPr>
                <w:noProof/>
                <w:webHidden/>
              </w:rPr>
              <w:tab/>
            </w:r>
            <w:r w:rsidR="0066749F">
              <w:rPr>
                <w:noProof/>
                <w:webHidden/>
              </w:rPr>
              <w:fldChar w:fldCharType="begin"/>
            </w:r>
            <w:r w:rsidR="0066749F">
              <w:rPr>
                <w:noProof/>
                <w:webHidden/>
              </w:rPr>
              <w:instrText xml:space="preserve"> PAGEREF _Toc58983432 \h </w:instrText>
            </w:r>
            <w:r w:rsidR="0066749F">
              <w:rPr>
                <w:noProof/>
                <w:webHidden/>
              </w:rPr>
            </w:r>
            <w:r w:rsidR="0066749F">
              <w:rPr>
                <w:noProof/>
                <w:webHidden/>
              </w:rPr>
              <w:fldChar w:fldCharType="separate"/>
            </w:r>
            <w:r w:rsidR="0066749F">
              <w:rPr>
                <w:noProof/>
                <w:webHidden/>
              </w:rPr>
              <w:t>1</w:t>
            </w:r>
            <w:r w:rsidR="0066749F">
              <w:rPr>
                <w:noProof/>
                <w:webHidden/>
              </w:rPr>
              <w:fldChar w:fldCharType="end"/>
            </w:r>
          </w:hyperlink>
        </w:p>
        <w:p w14:paraId="212340E3" w14:textId="77777777" w:rsidR="0066749F" w:rsidRDefault="00CD69CC">
          <w:pPr>
            <w:pStyle w:val="TOC2"/>
            <w:tabs>
              <w:tab w:val="right" w:leader="dot" w:pos="9350"/>
            </w:tabs>
            <w:rPr>
              <w:rFonts w:eastAsiaTheme="minorEastAsia"/>
              <w:noProof/>
              <w:sz w:val="22"/>
            </w:rPr>
          </w:pPr>
          <w:hyperlink w:anchor="_Toc58983433" w:history="1">
            <w:r w:rsidR="0066749F" w:rsidRPr="00D57185">
              <w:rPr>
                <w:rStyle w:val="Hyperlink"/>
                <w:noProof/>
              </w:rPr>
              <w:t>Background</w:t>
            </w:r>
            <w:r w:rsidR="0066749F">
              <w:rPr>
                <w:noProof/>
                <w:webHidden/>
              </w:rPr>
              <w:tab/>
            </w:r>
            <w:r w:rsidR="0066749F">
              <w:rPr>
                <w:noProof/>
                <w:webHidden/>
              </w:rPr>
              <w:fldChar w:fldCharType="begin"/>
            </w:r>
            <w:r w:rsidR="0066749F">
              <w:rPr>
                <w:noProof/>
                <w:webHidden/>
              </w:rPr>
              <w:instrText xml:space="preserve"> PAGEREF _Toc58983433 \h </w:instrText>
            </w:r>
            <w:r w:rsidR="0066749F">
              <w:rPr>
                <w:noProof/>
                <w:webHidden/>
              </w:rPr>
            </w:r>
            <w:r w:rsidR="0066749F">
              <w:rPr>
                <w:noProof/>
                <w:webHidden/>
              </w:rPr>
              <w:fldChar w:fldCharType="separate"/>
            </w:r>
            <w:r w:rsidR="0066749F">
              <w:rPr>
                <w:noProof/>
                <w:webHidden/>
              </w:rPr>
              <w:t>1</w:t>
            </w:r>
            <w:r w:rsidR="0066749F">
              <w:rPr>
                <w:noProof/>
                <w:webHidden/>
              </w:rPr>
              <w:fldChar w:fldCharType="end"/>
            </w:r>
          </w:hyperlink>
        </w:p>
        <w:p w14:paraId="607CF7F0" w14:textId="77777777" w:rsidR="0066749F" w:rsidRDefault="00CD69CC">
          <w:pPr>
            <w:pStyle w:val="TOC2"/>
            <w:tabs>
              <w:tab w:val="right" w:leader="dot" w:pos="9350"/>
            </w:tabs>
            <w:rPr>
              <w:rFonts w:eastAsiaTheme="minorEastAsia"/>
              <w:noProof/>
              <w:sz w:val="22"/>
            </w:rPr>
          </w:pPr>
          <w:hyperlink w:anchor="_Toc58983434" w:history="1">
            <w:r w:rsidR="0066749F" w:rsidRPr="00D57185">
              <w:rPr>
                <w:rStyle w:val="Hyperlink"/>
                <w:noProof/>
              </w:rPr>
              <w:t>Individual Contributions Summary</w:t>
            </w:r>
            <w:r w:rsidR="0066749F">
              <w:rPr>
                <w:noProof/>
                <w:webHidden/>
              </w:rPr>
              <w:tab/>
            </w:r>
            <w:r w:rsidR="0066749F">
              <w:rPr>
                <w:noProof/>
                <w:webHidden/>
              </w:rPr>
              <w:fldChar w:fldCharType="begin"/>
            </w:r>
            <w:r w:rsidR="0066749F">
              <w:rPr>
                <w:noProof/>
                <w:webHidden/>
              </w:rPr>
              <w:instrText xml:space="preserve"> PAGEREF _Toc58983434 \h </w:instrText>
            </w:r>
            <w:r w:rsidR="0066749F">
              <w:rPr>
                <w:noProof/>
                <w:webHidden/>
              </w:rPr>
            </w:r>
            <w:r w:rsidR="0066749F">
              <w:rPr>
                <w:noProof/>
                <w:webHidden/>
              </w:rPr>
              <w:fldChar w:fldCharType="separate"/>
            </w:r>
            <w:r w:rsidR="0066749F">
              <w:rPr>
                <w:noProof/>
                <w:webHidden/>
              </w:rPr>
              <w:t>1</w:t>
            </w:r>
            <w:r w:rsidR="0066749F">
              <w:rPr>
                <w:noProof/>
                <w:webHidden/>
              </w:rPr>
              <w:fldChar w:fldCharType="end"/>
            </w:r>
          </w:hyperlink>
        </w:p>
        <w:p w14:paraId="3540AA39" w14:textId="77777777" w:rsidR="0066749F" w:rsidRDefault="00CD69CC">
          <w:pPr>
            <w:pStyle w:val="TOC2"/>
            <w:tabs>
              <w:tab w:val="right" w:leader="dot" w:pos="9350"/>
            </w:tabs>
            <w:rPr>
              <w:rFonts w:eastAsiaTheme="minorEastAsia"/>
              <w:noProof/>
              <w:sz w:val="22"/>
            </w:rPr>
          </w:pPr>
          <w:hyperlink w:anchor="_Toc58983435" w:history="1">
            <w:r w:rsidR="0066749F" w:rsidRPr="00D57185">
              <w:rPr>
                <w:rStyle w:val="Hyperlink"/>
                <w:noProof/>
              </w:rPr>
              <w:t>Report Overview</w:t>
            </w:r>
            <w:r w:rsidR="0066749F">
              <w:rPr>
                <w:noProof/>
                <w:webHidden/>
              </w:rPr>
              <w:tab/>
            </w:r>
            <w:r w:rsidR="0066749F">
              <w:rPr>
                <w:noProof/>
                <w:webHidden/>
              </w:rPr>
              <w:fldChar w:fldCharType="begin"/>
            </w:r>
            <w:r w:rsidR="0066749F">
              <w:rPr>
                <w:noProof/>
                <w:webHidden/>
              </w:rPr>
              <w:instrText xml:space="preserve"> PAGEREF _Toc58983435 \h </w:instrText>
            </w:r>
            <w:r w:rsidR="0066749F">
              <w:rPr>
                <w:noProof/>
                <w:webHidden/>
              </w:rPr>
            </w:r>
            <w:r w:rsidR="0066749F">
              <w:rPr>
                <w:noProof/>
                <w:webHidden/>
              </w:rPr>
              <w:fldChar w:fldCharType="separate"/>
            </w:r>
            <w:r w:rsidR="0066749F">
              <w:rPr>
                <w:noProof/>
                <w:webHidden/>
              </w:rPr>
              <w:t>1</w:t>
            </w:r>
            <w:r w:rsidR="0066749F">
              <w:rPr>
                <w:noProof/>
                <w:webHidden/>
              </w:rPr>
              <w:fldChar w:fldCharType="end"/>
            </w:r>
          </w:hyperlink>
        </w:p>
        <w:p w14:paraId="0CCF261A" w14:textId="77777777" w:rsidR="0066749F" w:rsidRDefault="00CD69CC">
          <w:pPr>
            <w:pStyle w:val="TOC1"/>
            <w:rPr>
              <w:rFonts w:eastAsiaTheme="minorEastAsia"/>
              <w:noProof/>
              <w:sz w:val="22"/>
            </w:rPr>
          </w:pPr>
          <w:hyperlink w:anchor="_Toc58983436" w:history="1">
            <w:r w:rsidR="0066749F" w:rsidRPr="00D57185">
              <w:rPr>
                <w:rStyle w:val="Hyperlink"/>
                <w:noProof/>
              </w:rPr>
              <w:t>Chapter 2.  Contributions</w:t>
            </w:r>
            <w:r w:rsidR="0066749F">
              <w:rPr>
                <w:noProof/>
                <w:webHidden/>
              </w:rPr>
              <w:tab/>
            </w:r>
            <w:r w:rsidR="0066749F">
              <w:rPr>
                <w:noProof/>
                <w:webHidden/>
              </w:rPr>
              <w:fldChar w:fldCharType="begin"/>
            </w:r>
            <w:r w:rsidR="0066749F">
              <w:rPr>
                <w:noProof/>
                <w:webHidden/>
              </w:rPr>
              <w:instrText xml:space="preserve"> PAGEREF _Toc58983436 \h </w:instrText>
            </w:r>
            <w:r w:rsidR="0066749F">
              <w:rPr>
                <w:noProof/>
                <w:webHidden/>
              </w:rPr>
            </w:r>
            <w:r w:rsidR="0066749F">
              <w:rPr>
                <w:noProof/>
                <w:webHidden/>
              </w:rPr>
              <w:fldChar w:fldCharType="separate"/>
            </w:r>
            <w:r w:rsidR="0066749F">
              <w:rPr>
                <w:noProof/>
                <w:webHidden/>
              </w:rPr>
              <w:t>2</w:t>
            </w:r>
            <w:r w:rsidR="0066749F">
              <w:rPr>
                <w:noProof/>
                <w:webHidden/>
              </w:rPr>
              <w:fldChar w:fldCharType="end"/>
            </w:r>
          </w:hyperlink>
        </w:p>
        <w:p w14:paraId="01F55B50" w14:textId="77777777" w:rsidR="0066749F" w:rsidRDefault="00CD69CC">
          <w:pPr>
            <w:pStyle w:val="TOC1"/>
            <w:rPr>
              <w:rFonts w:eastAsiaTheme="minorEastAsia"/>
              <w:noProof/>
              <w:sz w:val="22"/>
            </w:rPr>
          </w:pPr>
          <w:hyperlink w:anchor="_Toc58983437" w:history="1">
            <w:r w:rsidR="0066749F" w:rsidRPr="00D57185">
              <w:rPr>
                <w:rStyle w:val="Hyperlink"/>
                <w:noProof/>
              </w:rPr>
              <w:t>Chapter 3.  Timeline Analysis</w:t>
            </w:r>
            <w:r w:rsidR="0066749F">
              <w:rPr>
                <w:noProof/>
                <w:webHidden/>
              </w:rPr>
              <w:tab/>
            </w:r>
            <w:r w:rsidR="0066749F">
              <w:rPr>
                <w:noProof/>
                <w:webHidden/>
              </w:rPr>
              <w:fldChar w:fldCharType="begin"/>
            </w:r>
            <w:r w:rsidR="0066749F">
              <w:rPr>
                <w:noProof/>
                <w:webHidden/>
              </w:rPr>
              <w:instrText xml:space="preserve"> PAGEREF _Toc58983437 \h </w:instrText>
            </w:r>
            <w:r w:rsidR="0066749F">
              <w:rPr>
                <w:noProof/>
                <w:webHidden/>
              </w:rPr>
            </w:r>
            <w:r w:rsidR="0066749F">
              <w:rPr>
                <w:noProof/>
                <w:webHidden/>
              </w:rPr>
              <w:fldChar w:fldCharType="separate"/>
            </w:r>
            <w:r w:rsidR="0066749F">
              <w:rPr>
                <w:noProof/>
                <w:webHidden/>
              </w:rPr>
              <w:t>3</w:t>
            </w:r>
            <w:r w:rsidR="0066749F">
              <w:rPr>
                <w:noProof/>
                <w:webHidden/>
              </w:rPr>
              <w:fldChar w:fldCharType="end"/>
            </w:r>
          </w:hyperlink>
        </w:p>
        <w:p w14:paraId="3CBCB174" w14:textId="77777777" w:rsidR="0066749F" w:rsidRDefault="00CD69CC">
          <w:pPr>
            <w:pStyle w:val="TOC2"/>
            <w:tabs>
              <w:tab w:val="right" w:leader="dot" w:pos="9350"/>
            </w:tabs>
            <w:rPr>
              <w:rFonts w:eastAsiaTheme="minorEastAsia"/>
              <w:noProof/>
              <w:sz w:val="22"/>
            </w:rPr>
          </w:pPr>
          <w:hyperlink w:anchor="_Toc58983438" w:history="1">
            <w:r w:rsidR="0066749F" w:rsidRPr="00D57185">
              <w:rPr>
                <w:rStyle w:val="Hyperlink"/>
                <w:noProof/>
              </w:rPr>
              <w:t>Project Phases</w:t>
            </w:r>
            <w:r w:rsidR="0066749F">
              <w:rPr>
                <w:noProof/>
                <w:webHidden/>
              </w:rPr>
              <w:tab/>
            </w:r>
            <w:r w:rsidR="0066749F">
              <w:rPr>
                <w:noProof/>
                <w:webHidden/>
              </w:rPr>
              <w:fldChar w:fldCharType="begin"/>
            </w:r>
            <w:r w:rsidR="0066749F">
              <w:rPr>
                <w:noProof/>
                <w:webHidden/>
              </w:rPr>
              <w:instrText xml:space="preserve"> PAGEREF _Toc58983438 \h </w:instrText>
            </w:r>
            <w:r w:rsidR="0066749F">
              <w:rPr>
                <w:noProof/>
                <w:webHidden/>
              </w:rPr>
            </w:r>
            <w:r w:rsidR="0066749F">
              <w:rPr>
                <w:noProof/>
                <w:webHidden/>
              </w:rPr>
              <w:fldChar w:fldCharType="separate"/>
            </w:r>
            <w:r w:rsidR="0066749F">
              <w:rPr>
                <w:noProof/>
                <w:webHidden/>
              </w:rPr>
              <w:t>3</w:t>
            </w:r>
            <w:r w:rsidR="0066749F">
              <w:rPr>
                <w:noProof/>
                <w:webHidden/>
              </w:rPr>
              <w:fldChar w:fldCharType="end"/>
            </w:r>
          </w:hyperlink>
        </w:p>
        <w:p w14:paraId="2DF07B1F" w14:textId="77777777" w:rsidR="0066749F" w:rsidRDefault="00CD69CC">
          <w:pPr>
            <w:pStyle w:val="TOC2"/>
            <w:tabs>
              <w:tab w:val="right" w:leader="dot" w:pos="9350"/>
            </w:tabs>
            <w:rPr>
              <w:rFonts w:eastAsiaTheme="minorEastAsia"/>
              <w:noProof/>
              <w:sz w:val="22"/>
            </w:rPr>
          </w:pPr>
          <w:hyperlink w:anchor="_Toc58983439" w:history="1">
            <w:r w:rsidR="0066749F" w:rsidRPr="00D57185">
              <w:rPr>
                <w:rStyle w:val="Hyperlink"/>
                <w:noProof/>
              </w:rPr>
              <w:t>Proposed Timeline</w:t>
            </w:r>
            <w:r w:rsidR="0066749F">
              <w:rPr>
                <w:noProof/>
                <w:webHidden/>
              </w:rPr>
              <w:tab/>
            </w:r>
            <w:r w:rsidR="0066749F">
              <w:rPr>
                <w:noProof/>
                <w:webHidden/>
              </w:rPr>
              <w:fldChar w:fldCharType="begin"/>
            </w:r>
            <w:r w:rsidR="0066749F">
              <w:rPr>
                <w:noProof/>
                <w:webHidden/>
              </w:rPr>
              <w:instrText xml:space="preserve"> PAGEREF _Toc58983439 \h </w:instrText>
            </w:r>
            <w:r w:rsidR="0066749F">
              <w:rPr>
                <w:noProof/>
                <w:webHidden/>
              </w:rPr>
            </w:r>
            <w:r w:rsidR="0066749F">
              <w:rPr>
                <w:noProof/>
                <w:webHidden/>
              </w:rPr>
              <w:fldChar w:fldCharType="separate"/>
            </w:r>
            <w:r w:rsidR="0066749F">
              <w:rPr>
                <w:noProof/>
                <w:webHidden/>
              </w:rPr>
              <w:t>3</w:t>
            </w:r>
            <w:r w:rsidR="0066749F">
              <w:rPr>
                <w:noProof/>
                <w:webHidden/>
              </w:rPr>
              <w:fldChar w:fldCharType="end"/>
            </w:r>
          </w:hyperlink>
        </w:p>
        <w:p w14:paraId="7DB025C8" w14:textId="77777777" w:rsidR="0066749F" w:rsidRDefault="00CD69CC">
          <w:pPr>
            <w:pStyle w:val="TOC2"/>
            <w:tabs>
              <w:tab w:val="right" w:leader="dot" w:pos="9350"/>
            </w:tabs>
            <w:rPr>
              <w:rFonts w:eastAsiaTheme="minorEastAsia"/>
              <w:noProof/>
              <w:sz w:val="22"/>
            </w:rPr>
          </w:pPr>
          <w:hyperlink w:anchor="_Toc58983440" w:history="1">
            <w:r w:rsidR="0066749F" w:rsidRPr="00D57185">
              <w:rPr>
                <w:rStyle w:val="Hyperlink"/>
                <w:noProof/>
              </w:rPr>
              <w:t>Actual Timeline</w:t>
            </w:r>
            <w:r w:rsidR="0066749F">
              <w:rPr>
                <w:noProof/>
                <w:webHidden/>
              </w:rPr>
              <w:tab/>
            </w:r>
            <w:r w:rsidR="0066749F">
              <w:rPr>
                <w:noProof/>
                <w:webHidden/>
              </w:rPr>
              <w:fldChar w:fldCharType="begin"/>
            </w:r>
            <w:r w:rsidR="0066749F">
              <w:rPr>
                <w:noProof/>
                <w:webHidden/>
              </w:rPr>
              <w:instrText xml:space="preserve"> PAGEREF _Toc58983440 \h </w:instrText>
            </w:r>
            <w:r w:rsidR="0066749F">
              <w:rPr>
                <w:noProof/>
                <w:webHidden/>
              </w:rPr>
            </w:r>
            <w:r w:rsidR="0066749F">
              <w:rPr>
                <w:noProof/>
                <w:webHidden/>
              </w:rPr>
              <w:fldChar w:fldCharType="separate"/>
            </w:r>
            <w:r w:rsidR="0066749F">
              <w:rPr>
                <w:noProof/>
                <w:webHidden/>
              </w:rPr>
              <w:t>3</w:t>
            </w:r>
            <w:r w:rsidR="0066749F">
              <w:rPr>
                <w:noProof/>
                <w:webHidden/>
              </w:rPr>
              <w:fldChar w:fldCharType="end"/>
            </w:r>
          </w:hyperlink>
        </w:p>
        <w:p w14:paraId="69A65B78" w14:textId="77777777" w:rsidR="0066749F" w:rsidRDefault="00CD69CC">
          <w:pPr>
            <w:pStyle w:val="TOC1"/>
            <w:rPr>
              <w:rFonts w:eastAsiaTheme="minorEastAsia"/>
              <w:noProof/>
              <w:sz w:val="22"/>
            </w:rPr>
          </w:pPr>
          <w:hyperlink w:anchor="_Toc58983441" w:history="1">
            <w:r w:rsidR="0066749F" w:rsidRPr="00D57185">
              <w:rPr>
                <w:rStyle w:val="Hyperlink"/>
                <w:noProof/>
              </w:rPr>
              <w:t>Chapter 4.  Conclusions</w:t>
            </w:r>
            <w:r w:rsidR="0066749F">
              <w:rPr>
                <w:noProof/>
                <w:webHidden/>
              </w:rPr>
              <w:tab/>
            </w:r>
            <w:r w:rsidR="0066749F">
              <w:rPr>
                <w:noProof/>
                <w:webHidden/>
              </w:rPr>
              <w:fldChar w:fldCharType="begin"/>
            </w:r>
            <w:r w:rsidR="0066749F">
              <w:rPr>
                <w:noProof/>
                <w:webHidden/>
              </w:rPr>
              <w:instrText xml:space="preserve"> PAGEREF _Toc58983441 \h </w:instrText>
            </w:r>
            <w:r w:rsidR="0066749F">
              <w:rPr>
                <w:noProof/>
                <w:webHidden/>
              </w:rPr>
            </w:r>
            <w:r w:rsidR="0066749F">
              <w:rPr>
                <w:noProof/>
                <w:webHidden/>
              </w:rPr>
              <w:fldChar w:fldCharType="separate"/>
            </w:r>
            <w:r w:rsidR="0066749F">
              <w:rPr>
                <w:noProof/>
                <w:webHidden/>
              </w:rPr>
              <w:t>4</w:t>
            </w:r>
            <w:r w:rsidR="0066749F">
              <w:rPr>
                <w:noProof/>
                <w:webHidden/>
              </w:rPr>
              <w:fldChar w:fldCharType="end"/>
            </w:r>
          </w:hyperlink>
        </w:p>
        <w:p w14:paraId="2E100780" w14:textId="77777777" w:rsidR="0066749F" w:rsidRDefault="00CD69CC">
          <w:pPr>
            <w:pStyle w:val="TOC2"/>
            <w:tabs>
              <w:tab w:val="right" w:leader="dot" w:pos="9350"/>
            </w:tabs>
            <w:rPr>
              <w:rFonts w:eastAsiaTheme="minorEastAsia"/>
              <w:noProof/>
              <w:sz w:val="22"/>
            </w:rPr>
          </w:pPr>
          <w:hyperlink w:anchor="_Toc58983442" w:history="1">
            <w:r w:rsidR="0066749F" w:rsidRPr="00D57185">
              <w:rPr>
                <w:rStyle w:val="Hyperlink"/>
                <w:noProof/>
              </w:rPr>
              <w:t>Successes</w:t>
            </w:r>
            <w:r w:rsidR="0066749F">
              <w:rPr>
                <w:noProof/>
                <w:webHidden/>
              </w:rPr>
              <w:tab/>
            </w:r>
            <w:r w:rsidR="0066749F">
              <w:rPr>
                <w:noProof/>
                <w:webHidden/>
              </w:rPr>
              <w:fldChar w:fldCharType="begin"/>
            </w:r>
            <w:r w:rsidR="0066749F">
              <w:rPr>
                <w:noProof/>
                <w:webHidden/>
              </w:rPr>
              <w:instrText xml:space="preserve"> PAGEREF _Toc58983442 \h </w:instrText>
            </w:r>
            <w:r w:rsidR="0066749F">
              <w:rPr>
                <w:noProof/>
                <w:webHidden/>
              </w:rPr>
            </w:r>
            <w:r w:rsidR="0066749F">
              <w:rPr>
                <w:noProof/>
                <w:webHidden/>
              </w:rPr>
              <w:fldChar w:fldCharType="separate"/>
            </w:r>
            <w:r w:rsidR="0066749F">
              <w:rPr>
                <w:noProof/>
                <w:webHidden/>
              </w:rPr>
              <w:t>4</w:t>
            </w:r>
            <w:r w:rsidR="0066749F">
              <w:rPr>
                <w:noProof/>
                <w:webHidden/>
              </w:rPr>
              <w:fldChar w:fldCharType="end"/>
            </w:r>
          </w:hyperlink>
        </w:p>
        <w:p w14:paraId="37FC8B79" w14:textId="77777777" w:rsidR="0066749F" w:rsidRDefault="00CD69CC">
          <w:pPr>
            <w:pStyle w:val="TOC2"/>
            <w:tabs>
              <w:tab w:val="right" w:leader="dot" w:pos="9350"/>
            </w:tabs>
            <w:rPr>
              <w:rFonts w:eastAsiaTheme="minorEastAsia"/>
              <w:noProof/>
              <w:sz w:val="22"/>
            </w:rPr>
          </w:pPr>
          <w:hyperlink w:anchor="_Toc58983443" w:history="1">
            <w:r w:rsidR="0066749F" w:rsidRPr="00D57185">
              <w:rPr>
                <w:rStyle w:val="Hyperlink"/>
                <w:noProof/>
              </w:rPr>
              <w:t>Limitations</w:t>
            </w:r>
            <w:r w:rsidR="0066749F">
              <w:rPr>
                <w:noProof/>
                <w:webHidden/>
              </w:rPr>
              <w:tab/>
            </w:r>
            <w:r w:rsidR="0066749F">
              <w:rPr>
                <w:noProof/>
                <w:webHidden/>
              </w:rPr>
              <w:fldChar w:fldCharType="begin"/>
            </w:r>
            <w:r w:rsidR="0066749F">
              <w:rPr>
                <w:noProof/>
                <w:webHidden/>
              </w:rPr>
              <w:instrText xml:space="preserve"> PAGEREF _Toc58983443 \h </w:instrText>
            </w:r>
            <w:r w:rsidR="0066749F">
              <w:rPr>
                <w:noProof/>
                <w:webHidden/>
              </w:rPr>
            </w:r>
            <w:r w:rsidR="0066749F">
              <w:rPr>
                <w:noProof/>
                <w:webHidden/>
              </w:rPr>
              <w:fldChar w:fldCharType="separate"/>
            </w:r>
            <w:r w:rsidR="0066749F">
              <w:rPr>
                <w:noProof/>
                <w:webHidden/>
              </w:rPr>
              <w:t>4</w:t>
            </w:r>
            <w:r w:rsidR="0066749F">
              <w:rPr>
                <w:noProof/>
                <w:webHidden/>
              </w:rPr>
              <w:fldChar w:fldCharType="end"/>
            </w:r>
          </w:hyperlink>
        </w:p>
        <w:p w14:paraId="6E7F6FDB" w14:textId="77777777" w:rsidR="0066749F" w:rsidRDefault="00CD69CC">
          <w:pPr>
            <w:pStyle w:val="TOC2"/>
            <w:tabs>
              <w:tab w:val="right" w:leader="dot" w:pos="9350"/>
            </w:tabs>
            <w:rPr>
              <w:rFonts w:eastAsiaTheme="minorEastAsia"/>
              <w:noProof/>
              <w:sz w:val="22"/>
            </w:rPr>
          </w:pPr>
          <w:hyperlink w:anchor="_Toc58983444" w:history="1">
            <w:r w:rsidR="0066749F" w:rsidRPr="00D57185">
              <w:rPr>
                <w:rStyle w:val="Hyperlink"/>
                <w:noProof/>
              </w:rPr>
              <w:t>Failures</w:t>
            </w:r>
            <w:r w:rsidR="0066749F">
              <w:rPr>
                <w:noProof/>
                <w:webHidden/>
              </w:rPr>
              <w:tab/>
            </w:r>
            <w:r w:rsidR="0066749F">
              <w:rPr>
                <w:noProof/>
                <w:webHidden/>
              </w:rPr>
              <w:fldChar w:fldCharType="begin"/>
            </w:r>
            <w:r w:rsidR="0066749F">
              <w:rPr>
                <w:noProof/>
                <w:webHidden/>
              </w:rPr>
              <w:instrText xml:space="preserve"> PAGEREF _Toc58983444 \h </w:instrText>
            </w:r>
            <w:r w:rsidR="0066749F">
              <w:rPr>
                <w:noProof/>
                <w:webHidden/>
              </w:rPr>
            </w:r>
            <w:r w:rsidR="0066749F">
              <w:rPr>
                <w:noProof/>
                <w:webHidden/>
              </w:rPr>
              <w:fldChar w:fldCharType="separate"/>
            </w:r>
            <w:r w:rsidR="0066749F">
              <w:rPr>
                <w:noProof/>
                <w:webHidden/>
              </w:rPr>
              <w:t>4</w:t>
            </w:r>
            <w:r w:rsidR="0066749F">
              <w:rPr>
                <w:noProof/>
                <w:webHidden/>
              </w:rPr>
              <w:fldChar w:fldCharType="end"/>
            </w:r>
          </w:hyperlink>
        </w:p>
        <w:p w14:paraId="29F308AA" w14:textId="77777777" w:rsidR="0066749F" w:rsidRDefault="00CD69CC">
          <w:pPr>
            <w:pStyle w:val="TOC2"/>
            <w:tabs>
              <w:tab w:val="right" w:leader="dot" w:pos="9350"/>
            </w:tabs>
            <w:rPr>
              <w:rFonts w:eastAsiaTheme="minorEastAsia"/>
              <w:noProof/>
              <w:sz w:val="22"/>
            </w:rPr>
          </w:pPr>
          <w:hyperlink w:anchor="_Toc58983445" w:history="1">
            <w:r w:rsidR="0066749F" w:rsidRPr="00D57185">
              <w:rPr>
                <w:rStyle w:val="Hyperlink"/>
                <w:noProof/>
              </w:rPr>
              <w:t>Suggested Improvements</w:t>
            </w:r>
            <w:r w:rsidR="0066749F">
              <w:rPr>
                <w:noProof/>
                <w:webHidden/>
              </w:rPr>
              <w:tab/>
            </w:r>
            <w:r w:rsidR="0066749F">
              <w:rPr>
                <w:noProof/>
                <w:webHidden/>
              </w:rPr>
              <w:fldChar w:fldCharType="begin"/>
            </w:r>
            <w:r w:rsidR="0066749F">
              <w:rPr>
                <w:noProof/>
                <w:webHidden/>
              </w:rPr>
              <w:instrText xml:space="preserve"> PAGEREF _Toc58983445 \h </w:instrText>
            </w:r>
            <w:r w:rsidR="0066749F">
              <w:rPr>
                <w:noProof/>
                <w:webHidden/>
              </w:rPr>
            </w:r>
            <w:r w:rsidR="0066749F">
              <w:rPr>
                <w:noProof/>
                <w:webHidden/>
              </w:rPr>
              <w:fldChar w:fldCharType="separate"/>
            </w:r>
            <w:r w:rsidR="0066749F">
              <w:rPr>
                <w:noProof/>
                <w:webHidden/>
              </w:rPr>
              <w:t>4</w:t>
            </w:r>
            <w:r w:rsidR="0066749F">
              <w:rPr>
                <w:noProof/>
                <w:webHidden/>
              </w:rPr>
              <w:fldChar w:fldCharType="end"/>
            </w:r>
          </w:hyperlink>
        </w:p>
        <w:p w14:paraId="6BA02F02" w14:textId="77777777" w:rsidR="0066749F" w:rsidRDefault="00CD69CC">
          <w:pPr>
            <w:pStyle w:val="TOC1"/>
            <w:rPr>
              <w:rFonts w:eastAsiaTheme="minorEastAsia"/>
              <w:noProof/>
              <w:sz w:val="22"/>
            </w:rPr>
          </w:pPr>
          <w:hyperlink w:anchor="_Toc58983446" w:history="1">
            <w:r w:rsidR="0066749F" w:rsidRPr="00D57185">
              <w:rPr>
                <w:rStyle w:val="Hyperlink"/>
                <w:noProof/>
              </w:rPr>
              <w:t>Appendix A.  Bill of Materials</w:t>
            </w:r>
            <w:r w:rsidR="0066749F">
              <w:rPr>
                <w:noProof/>
                <w:webHidden/>
              </w:rPr>
              <w:tab/>
            </w:r>
            <w:r w:rsidR="0066749F">
              <w:rPr>
                <w:noProof/>
                <w:webHidden/>
              </w:rPr>
              <w:fldChar w:fldCharType="begin"/>
            </w:r>
            <w:r w:rsidR="0066749F">
              <w:rPr>
                <w:noProof/>
                <w:webHidden/>
              </w:rPr>
              <w:instrText xml:space="preserve"> PAGEREF _Toc58983446 \h </w:instrText>
            </w:r>
            <w:r w:rsidR="0066749F">
              <w:rPr>
                <w:noProof/>
                <w:webHidden/>
              </w:rPr>
            </w:r>
            <w:r w:rsidR="0066749F">
              <w:rPr>
                <w:noProof/>
                <w:webHidden/>
              </w:rPr>
              <w:fldChar w:fldCharType="separate"/>
            </w:r>
            <w:r w:rsidR="0066749F">
              <w:rPr>
                <w:noProof/>
                <w:webHidden/>
              </w:rPr>
              <w:t>5</w:t>
            </w:r>
            <w:r w:rsidR="0066749F">
              <w:rPr>
                <w:noProof/>
                <w:webHidden/>
              </w:rPr>
              <w:fldChar w:fldCharType="end"/>
            </w:r>
          </w:hyperlink>
        </w:p>
        <w:p w14:paraId="7B3843FA" w14:textId="77777777" w:rsidR="0066749F" w:rsidRDefault="00CD69CC">
          <w:pPr>
            <w:pStyle w:val="TOC1"/>
            <w:rPr>
              <w:rFonts w:eastAsiaTheme="minorEastAsia"/>
              <w:noProof/>
              <w:sz w:val="22"/>
            </w:rPr>
          </w:pPr>
          <w:hyperlink w:anchor="_Toc58983447" w:history="1">
            <w:r w:rsidR="0066749F" w:rsidRPr="00D57185">
              <w:rPr>
                <w:rStyle w:val="Hyperlink"/>
                <w:noProof/>
              </w:rPr>
              <w:t>Appendix B.  Source Code Listings</w:t>
            </w:r>
            <w:r w:rsidR="0066749F">
              <w:rPr>
                <w:noProof/>
                <w:webHidden/>
              </w:rPr>
              <w:tab/>
            </w:r>
            <w:r w:rsidR="0066749F">
              <w:rPr>
                <w:noProof/>
                <w:webHidden/>
              </w:rPr>
              <w:fldChar w:fldCharType="begin"/>
            </w:r>
            <w:r w:rsidR="0066749F">
              <w:rPr>
                <w:noProof/>
                <w:webHidden/>
              </w:rPr>
              <w:instrText xml:space="preserve"> PAGEREF _Toc58983447 \h </w:instrText>
            </w:r>
            <w:r w:rsidR="0066749F">
              <w:rPr>
                <w:noProof/>
                <w:webHidden/>
              </w:rPr>
            </w:r>
            <w:r w:rsidR="0066749F">
              <w:rPr>
                <w:noProof/>
                <w:webHidden/>
              </w:rPr>
              <w:fldChar w:fldCharType="separate"/>
            </w:r>
            <w:r w:rsidR="0066749F">
              <w:rPr>
                <w:noProof/>
                <w:webHidden/>
              </w:rPr>
              <w:t>6</w:t>
            </w:r>
            <w:r w:rsidR="0066749F">
              <w:rPr>
                <w:noProof/>
                <w:webHidden/>
              </w:rPr>
              <w:fldChar w:fldCharType="end"/>
            </w:r>
          </w:hyperlink>
        </w:p>
        <w:p w14:paraId="3894CF86" w14:textId="77777777" w:rsidR="0066749F" w:rsidRDefault="00CD69CC">
          <w:pPr>
            <w:pStyle w:val="TOC1"/>
            <w:rPr>
              <w:rFonts w:eastAsiaTheme="minorEastAsia"/>
              <w:noProof/>
              <w:sz w:val="22"/>
            </w:rPr>
          </w:pPr>
          <w:hyperlink w:anchor="_Toc58983448" w:history="1">
            <w:r w:rsidR="0066749F" w:rsidRPr="00D57185">
              <w:rPr>
                <w:rStyle w:val="Hyperlink"/>
                <w:noProof/>
              </w:rPr>
              <w:t>Appendix C.  Test Data</w:t>
            </w:r>
            <w:r w:rsidR="0066749F">
              <w:rPr>
                <w:noProof/>
                <w:webHidden/>
              </w:rPr>
              <w:tab/>
            </w:r>
            <w:r w:rsidR="0066749F">
              <w:rPr>
                <w:noProof/>
                <w:webHidden/>
              </w:rPr>
              <w:fldChar w:fldCharType="begin"/>
            </w:r>
            <w:r w:rsidR="0066749F">
              <w:rPr>
                <w:noProof/>
                <w:webHidden/>
              </w:rPr>
              <w:instrText xml:space="preserve"> PAGEREF _Toc58983448 \h </w:instrText>
            </w:r>
            <w:r w:rsidR="0066749F">
              <w:rPr>
                <w:noProof/>
                <w:webHidden/>
              </w:rPr>
            </w:r>
            <w:r w:rsidR="0066749F">
              <w:rPr>
                <w:noProof/>
                <w:webHidden/>
              </w:rPr>
              <w:fldChar w:fldCharType="separate"/>
            </w:r>
            <w:r w:rsidR="0066749F">
              <w:rPr>
                <w:noProof/>
                <w:webHidden/>
              </w:rPr>
              <w:t>7</w:t>
            </w:r>
            <w:r w:rsidR="0066749F">
              <w:rPr>
                <w:noProof/>
                <w:webHidden/>
              </w:rPr>
              <w:fldChar w:fldCharType="end"/>
            </w:r>
          </w:hyperlink>
        </w:p>
        <w:p w14:paraId="3FEA0B57" w14:textId="77777777" w:rsidR="0066749F" w:rsidRDefault="00CD69CC">
          <w:pPr>
            <w:pStyle w:val="TOC1"/>
            <w:rPr>
              <w:rFonts w:eastAsiaTheme="minorEastAsia"/>
              <w:noProof/>
              <w:sz w:val="22"/>
            </w:rPr>
          </w:pPr>
          <w:hyperlink w:anchor="_Toc58983449" w:history="1">
            <w:r w:rsidR="0066749F" w:rsidRPr="00D57185">
              <w:rPr>
                <w:rStyle w:val="Hyperlink"/>
                <w:noProof/>
              </w:rPr>
              <w:t>References</w:t>
            </w:r>
            <w:r w:rsidR="0066749F">
              <w:rPr>
                <w:noProof/>
                <w:webHidden/>
              </w:rPr>
              <w:tab/>
            </w:r>
            <w:r w:rsidR="0066749F">
              <w:rPr>
                <w:noProof/>
                <w:webHidden/>
              </w:rPr>
              <w:fldChar w:fldCharType="begin"/>
            </w:r>
            <w:r w:rsidR="0066749F">
              <w:rPr>
                <w:noProof/>
                <w:webHidden/>
              </w:rPr>
              <w:instrText xml:space="preserve"> PAGEREF _Toc58983449 \h </w:instrText>
            </w:r>
            <w:r w:rsidR="0066749F">
              <w:rPr>
                <w:noProof/>
                <w:webHidden/>
              </w:rPr>
            </w:r>
            <w:r w:rsidR="0066749F">
              <w:rPr>
                <w:noProof/>
                <w:webHidden/>
              </w:rPr>
              <w:fldChar w:fldCharType="separate"/>
            </w:r>
            <w:r w:rsidR="0066749F">
              <w:rPr>
                <w:noProof/>
                <w:webHidden/>
              </w:rPr>
              <w:t>8</w:t>
            </w:r>
            <w:r w:rsidR="0066749F">
              <w:rPr>
                <w:noProof/>
                <w:webHidden/>
              </w:rPr>
              <w:fldChar w:fldCharType="end"/>
            </w:r>
          </w:hyperlink>
        </w:p>
        <w:p w14:paraId="10C1E346" w14:textId="77777777" w:rsidR="00B1486D" w:rsidRDefault="00B1486D">
          <w:r>
            <w:rPr>
              <w:b/>
              <w:bCs/>
              <w:noProof/>
            </w:rPr>
            <w:fldChar w:fldCharType="end"/>
          </w:r>
        </w:p>
      </w:sdtContent>
    </w:sdt>
    <w:p w14:paraId="79389FA9" w14:textId="77777777" w:rsidR="00B1486D" w:rsidRDefault="00B1486D"/>
    <w:p w14:paraId="0C520F2F" w14:textId="77777777" w:rsidR="00A81EF8" w:rsidRDefault="001D3725" w:rsidP="00F12F3B">
      <w:pPr>
        <w:pStyle w:val="TOCHeading"/>
        <w:pageBreakBefore/>
      </w:pPr>
      <w:r>
        <w:lastRenderedPageBreak/>
        <w:t>List of Illustrations</w:t>
      </w:r>
    </w:p>
    <w:p w14:paraId="05F7BDFB" w14:textId="43CA02B2" w:rsidR="00400EA1" w:rsidRDefault="002630FC">
      <w:pPr>
        <w:pStyle w:val="TableofFigures"/>
        <w:tabs>
          <w:tab w:val="right" w:leader="dot" w:pos="9350"/>
        </w:tabs>
        <w:rPr>
          <w:rFonts w:eastAsiaTheme="minorEastAsia"/>
          <w:noProof/>
          <w:sz w:val="22"/>
          <w:lang w:eastAsia="ja-JP"/>
        </w:rPr>
      </w:pPr>
      <w:r>
        <w:fldChar w:fldCharType="begin"/>
      </w:r>
      <w:r>
        <w:instrText xml:space="preserve"> TOC \h \z \c "Figure" </w:instrText>
      </w:r>
      <w:r>
        <w:fldChar w:fldCharType="separate"/>
      </w:r>
      <w:hyperlink w:anchor="_Toc69292128" w:history="1">
        <w:r w:rsidR="00400EA1" w:rsidRPr="00865B66">
          <w:rPr>
            <w:rStyle w:val="Hyperlink"/>
            <w:noProof/>
          </w:rPr>
          <w:t>Figure 1. Full project diagram.</w:t>
        </w:r>
        <w:r w:rsidR="00400EA1">
          <w:rPr>
            <w:noProof/>
            <w:webHidden/>
          </w:rPr>
          <w:tab/>
        </w:r>
        <w:r w:rsidR="00400EA1">
          <w:rPr>
            <w:noProof/>
            <w:webHidden/>
          </w:rPr>
          <w:fldChar w:fldCharType="begin"/>
        </w:r>
        <w:r w:rsidR="00400EA1">
          <w:rPr>
            <w:noProof/>
            <w:webHidden/>
          </w:rPr>
          <w:instrText xml:space="preserve"> PAGEREF _Toc69292128 \h </w:instrText>
        </w:r>
        <w:r w:rsidR="00400EA1">
          <w:rPr>
            <w:noProof/>
            <w:webHidden/>
          </w:rPr>
        </w:r>
        <w:r w:rsidR="00400EA1">
          <w:rPr>
            <w:noProof/>
            <w:webHidden/>
          </w:rPr>
          <w:fldChar w:fldCharType="separate"/>
        </w:r>
        <w:r w:rsidR="00400EA1">
          <w:rPr>
            <w:noProof/>
            <w:webHidden/>
          </w:rPr>
          <w:t>2</w:t>
        </w:r>
        <w:r w:rsidR="00400EA1">
          <w:rPr>
            <w:noProof/>
            <w:webHidden/>
          </w:rPr>
          <w:fldChar w:fldCharType="end"/>
        </w:r>
      </w:hyperlink>
    </w:p>
    <w:p w14:paraId="0C3FEEF3" w14:textId="4BC13C3E" w:rsidR="00400EA1" w:rsidRDefault="00400EA1">
      <w:pPr>
        <w:pStyle w:val="TableofFigures"/>
        <w:tabs>
          <w:tab w:val="right" w:leader="dot" w:pos="9350"/>
        </w:tabs>
        <w:rPr>
          <w:rFonts w:eastAsiaTheme="minorEastAsia"/>
          <w:noProof/>
          <w:sz w:val="22"/>
          <w:lang w:eastAsia="ja-JP"/>
        </w:rPr>
      </w:pPr>
      <w:hyperlink w:anchor="_Toc69292129" w:history="1">
        <w:r w:rsidRPr="00865B66">
          <w:rPr>
            <w:rStyle w:val="Hyperlink"/>
            <w:noProof/>
          </w:rPr>
          <w:t>Figure 2. Functional block diagram for the project.</w:t>
        </w:r>
        <w:r>
          <w:rPr>
            <w:noProof/>
            <w:webHidden/>
          </w:rPr>
          <w:tab/>
        </w:r>
        <w:r>
          <w:rPr>
            <w:noProof/>
            <w:webHidden/>
          </w:rPr>
          <w:fldChar w:fldCharType="begin"/>
        </w:r>
        <w:r>
          <w:rPr>
            <w:noProof/>
            <w:webHidden/>
          </w:rPr>
          <w:instrText xml:space="preserve"> PAGEREF _Toc69292129 \h </w:instrText>
        </w:r>
        <w:r>
          <w:rPr>
            <w:noProof/>
            <w:webHidden/>
          </w:rPr>
        </w:r>
        <w:r>
          <w:rPr>
            <w:noProof/>
            <w:webHidden/>
          </w:rPr>
          <w:fldChar w:fldCharType="separate"/>
        </w:r>
        <w:r>
          <w:rPr>
            <w:noProof/>
            <w:webHidden/>
          </w:rPr>
          <w:t>2</w:t>
        </w:r>
        <w:r>
          <w:rPr>
            <w:noProof/>
            <w:webHidden/>
          </w:rPr>
          <w:fldChar w:fldCharType="end"/>
        </w:r>
      </w:hyperlink>
    </w:p>
    <w:p w14:paraId="0BBE8C90" w14:textId="43AB4B9D" w:rsidR="00400EA1" w:rsidRDefault="00400EA1">
      <w:pPr>
        <w:pStyle w:val="TableofFigures"/>
        <w:tabs>
          <w:tab w:val="right" w:leader="dot" w:pos="9350"/>
        </w:tabs>
        <w:rPr>
          <w:rFonts w:eastAsiaTheme="minorEastAsia"/>
          <w:noProof/>
          <w:sz w:val="22"/>
          <w:lang w:eastAsia="ja-JP"/>
        </w:rPr>
      </w:pPr>
      <w:hyperlink w:anchor="_Toc69292130" w:history="1">
        <w:r w:rsidRPr="00865B66">
          <w:rPr>
            <w:rStyle w:val="Hyperlink"/>
            <w:noProof/>
          </w:rPr>
          <w:t>Figure 3.   Software architecture for the CONTROL assembly 2U5 (see also Figure 2).</w:t>
        </w:r>
        <w:r>
          <w:rPr>
            <w:noProof/>
            <w:webHidden/>
          </w:rPr>
          <w:tab/>
        </w:r>
        <w:r>
          <w:rPr>
            <w:noProof/>
            <w:webHidden/>
          </w:rPr>
          <w:fldChar w:fldCharType="begin"/>
        </w:r>
        <w:r>
          <w:rPr>
            <w:noProof/>
            <w:webHidden/>
          </w:rPr>
          <w:instrText xml:space="preserve"> PAGEREF _Toc69292130 \h </w:instrText>
        </w:r>
        <w:r>
          <w:rPr>
            <w:noProof/>
            <w:webHidden/>
          </w:rPr>
        </w:r>
        <w:r>
          <w:rPr>
            <w:noProof/>
            <w:webHidden/>
          </w:rPr>
          <w:fldChar w:fldCharType="separate"/>
        </w:r>
        <w:r>
          <w:rPr>
            <w:noProof/>
            <w:webHidden/>
          </w:rPr>
          <w:t>3</w:t>
        </w:r>
        <w:r>
          <w:rPr>
            <w:noProof/>
            <w:webHidden/>
          </w:rPr>
          <w:fldChar w:fldCharType="end"/>
        </w:r>
      </w:hyperlink>
    </w:p>
    <w:p w14:paraId="28233134" w14:textId="3EB819F5" w:rsidR="00400EA1" w:rsidRDefault="00400EA1">
      <w:pPr>
        <w:pStyle w:val="TableofFigures"/>
        <w:tabs>
          <w:tab w:val="right" w:leader="dot" w:pos="9350"/>
        </w:tabs>
        <w:rPr>
          <w:rFonts w:eastAsiaTheme="minorEastAsia"/>
          <w:noProof/>
          <w:sz w:val="22"/>
          <w:lang w:eastAsia="ja-JP"/>
        </w:rPr>
      </w:pPr>
      <w:hyperlink w:anchor="_Toc69292131" w:history="1">
        <w:r w:rsidRPr="00865B66">
          <w:rPr>
            <w:rStyle w:val="Hyperlink"/>
            <w:noProof/>
          </w:rPr>
          <w:t>Figure 4. Software architecture for the Smartphone 3U1 (see also Figure 2).</w:t>
        </w:r>
        <w:r>
          <w:rPr>
            <w:noProof/>
            <w:webHidden/>
          </w:rPr>
          <w:tab/>
        </w:r>
        <w:r>
          <w:rPr>
            <w:noProof/>
            <w:webHidden/>
          </w:rPr>
          <w:fldChar w:fldCharType="begin"/>
        </w:r>
        <w:r>
          <w:rPr>
            <w:noProof/>
            <w:webHidden/>
          </w:rPr>
          <w:instrText xml:space="preserve"> PAGEREF _Toc69292131 \h </w:instrText>
        </w:r>
        <w:r>
          <w:rPr>
            <w:noProof/>
            <w:webHidden/>
          </w:rPr>
        </w:r>
        <w:r>
          <w:rPr>
            <w:noProof/>
            <w:webHidden/>
          </w:rPr>
          <w:fldChar w:fldCharType="separate"/>
        </w:r>
        <w:r>
          <w:rPr>
            <w:noProof/>
            <w:webHidden/>
          </w:rPr>
          <w:t>3</w:t>
        </w:r>
        <w:r>
          <w:rPr>
            <w:noProof/>
            <w:webHidden/>
          </w:rPr>
          <w:fldChar w:fldCharType="end"/>
        </w:r>
      </w:hyperlink>
    </w:p>
    <w:p w14:paraId="431D2A0F" w14:textId="692356E7" w:rsidR="00F80A9B" w:rsidRDefault="002630FC">
      <w:r>
        <w:rPr>
          <w:b/>
          <w:bCs/>
          <w:noProof/>
        </w:rPr>
        <w:fldChar w:fldCharType="end"/>
      </w:r>
    </w:p>
    <w:p w14:paraId="50E34CD4" w14:textId="77777777" w:rsidR="00B1486D" w:rsidRDefault="00B1486D"/>
    <w:p w14:paraId="3B073084" w14:textId="77777777" w:rsidR="00A81EF8" w:rsidRDefault="001D3725" w:rsidP="00F12F3B">
      <w:pPr>
        <w:pStyle w:val="TOCHeading"/>
        <w:pageBreakBefore/>
      </w:pPr>
      <w:r>
        <w:lastRenderedPageBreak/>
        <w:t xml:space="preserve">List </w:t>
      </w:r>
      <w:r w:rsidR="00A81EF8">
        <w:t>of Tables</w:t>
      </w:r>
    </w:p>
    <w:p w14:paraId="1DDD0714" w14:textId="77777777" w:rsidR="00A81EF8" w:rsidRDefault="002630FC">
      <w:r>
        <w:fldChar w:fldCharType="begin"/>
      </w:r>
      <w:r>
        <w:instrText xml:space="preserve"> TOC \h \z \c "Table" </w:instrText>
      </w:r>
      <w:r>
        <w:fldChar w:fldCharType="separate"/>
      </w:r>
      <w:r w:rsidR="0066749F">
        <w:rPr>
          <w:b/>
          <w:bCs/>
          <w:noProof/>
        </w:rPr>
        <w:t>No table of figures entries found.</w:t>
      </w:r>
      <w:r>
        <w:rPr>
          <w:b/>
          <w:bCs/>
          <w:noProof/>
        </w:rPr>
        <w:fldChar w:fldCharType="end"/>
      </w:r>
    </w:p>
    <w:p w14:paraId="43655CE9" w14:textId="77777777" w:rsidR="00562D39" w:rsidRDefault="00562D39"/>
    <w:p w14:paraId="22AA3DE6" w14:textId="77777777" w:rsidR="00622BC5" w:rsidRDefault="00622BC5"/>
    <w:p w14:paraId="78155F91" w14:textId="77777777" w:rsidR="00622BC5" w:rsidRDefault="00C9339E" w:rsidP="00F12F3B">
      <w:pPr>
        <w:pStyle w:val="TOCHeading"/>
        <w:pageBreakBefore/>
      </w:pPr>
      <w:r>
        <w:lastRenderedPageBreak/>
        <w:t>List</w:t>
      </w:r>
      <w:r w:rsidR="00622BC5">
        <w:t xml:space="preserve"> of Equations</w:t>
      </w:r>
    </w:p>
    <w:p w14:paraId="670034A9" w14:textId="77777777" w:rsidR="00622BC5" w:rsidRPr="00622BC5" w:rsidRDefault="002630FC" w:rsidP="00622BC5">
      <w:r>
        <w:fldChar w:fldCharType="begin"/>
      </w:r>
      <w:r>
        <w:instrText xml:space="preserve"> TOC \h \z \c "Equation" </w:instrText>
      </w:r>
      <w:r>
        <w:fldChar w:fldCharType="separate"/>
      </w:r>
      <w:r w:rsidR="0066749F">
        <w:rPr>
          <w:b/>
          <w:bCs/>
          <w:noProof/>
        </w:rPr>
        <w:t>No table of figures entries found.</w:t>
      </w:r>
      <w:r>
        <w:rPr>
          <w:b/>
          <w:bCs/>
          <w:noProof/>
        </w:rPr>
        <w:fldChar w:fldCharType="end"/>
      </w:r>
    </w:p>
    <w:p w14:paraId="0DF12252" w14:textId="77777777" w:rsidR="00622BC5" w:rsidRDefault="00622BC5"/>
    <w:p w14:paraId="76BE5EFB" w14:textId="77777777" w:rsidR="00622BC5" w:rsidRDefault="00622BC5"/>
    <w:p w14:paraId="004EB00F" w14:textId="77777777" w:rsidR="00B84234" w:rsidRDefault="00B84234">
      <w:pPr>
        <w:sectPr w:rsidR="00B84234" w:rsidSect="00B84234">
          <w:headerReference w:type="default" r:id="rId9"/>
          <w:footerReference w:type="default" r:id="rId10"/>
          <w:pgSz w:w="12240" w:h="15840"/>
          <w:pgMar w:top="1440" w:right="1440" w:bottom="1440" w:left="1440" w:header="720" w:footer="720" w:gutter="0"/>
          <w:pgNumType w:fmt="lowerRoman" w:start="1"/>
          <w:cols w:space="720"/>
          <w:docGrid w:linePitch="360"/>
        </w:sectPr>
      </w:pPr>
    </w:p>
    <w:p w14:paraId="65C4E013" w14:textId="77777777" w:rsidR="0010678F" w:rsidRDefault="004824ED" w:rsidP="005E10CF">
      <w:pPr>
        <w:pStyle w:val="ChapterHeading1"/>
      </w:pPr>
      <w:bookmarkStart w:id="2" w:name="_Toc58983431"/>
      <w:r>
        <w:lastRenderedPageBreak/>
        <w:t>Introduction</w:t>
      </w:r>
      <w:bookmarkEnd w:id="2"/>
    </w:p>
    <w:p w14:paraId="4CD534AF" w14:textId="77777777" w:rsidR="003A08E9" w:rsidRDefault="00FB625E" w:rsidP="00905206">
      <w:pPr>
        <w:pStyle w:val="Heading2"/>
      </w:pPr>
      <w:bookmarkStart w:id="3" w:name="_Toc58983432"/>
      <w:r>
        <w:t xml:space="preserve">Report </w:t>
      </w:r>
      <w:r w:rsidR="00B31FEC">
        <w:t>Purpose</w:t>
      </w:r>
      <w:bookmarkEnd w:id="3"/>
    </w:p>
    <w:p w14:paraId="2A530880" w14:textId="1912B065" w:rsidR="008807C4" w:rsidRDefault="00852B05" w:rsidP="00852B05">
      <w:pPr>
        <w:pStyle w:val="ParagraphText"/>
      </w:pPr>
      <w:r>
        <w:t xml:space="preserve">This report </w:t>
      </w:r>
      <w:r w:rsidR="00726945">
        <w:t xml:space="preserve">documents </w:t>
      </w:r>
      <w:r>
        <w:t xml:space="preserve">my contributions to my group’s Capstone design project. </w:t>
      </w:r>
      <w:r w:rsidR="00F2686B">
        <w:t>Provided herein are d</w:t>
      </w:r>
      <w:r w:rsidR="008807C4">
        <w:t xml:space="preserve">etailed descriptions of each assembly and/or software element that </w:t>
      </w:r>
      <w:r w:rsidR="0002719A">
        <w:t xml:space="preserve">I </w:t>
      </w:r>
      <w:r w:rsidR="00F2686B">
        <w:t xml:space="preserve">designed, created, tested, and integrated </w:t>
      </w:r>
      <w:r w:rsidR="008807C4">
        <w:t xml:space="preserve">into </w:t>
      </w:r>
      <w:r w:rsidR="00F2686B">
        <w:t xml:space="preserve">the </w:t>
      </w:r>
      <w:r w:rsidR="008807C4">
        <w:t>project.</w:t>
      </w:r>
    </w:p>
    <w:p w14:paraId="4E79D1B1" w14:textId="0CF78EA3" w:rsidR="00C158E1" w:rsidRDefault="00C158E1" w:rsidP="00852B05">
      <w:pPr>
        <w:pStyle w:val="ParagraphText"/>
      </w:pPr>
      <w:r>
        <w:t xml:space="preserve">A separate </w:t>
      </w:r>
      <w:r w:rsidR="00781EDE">
        <w:t xml:space="preserve">group </w:t>
      </w:r>
      <w:r w:rsidRPr="00C158E1">
        <w:t xml:space="preserve">report </w:t>
      </w:r>
      <w:r w:rsidR="00050B56">
        <w:t xml:space="preserve">titled </w:t>
      </w:r>
      <w:r w:rsidR="00AD5BE1" w:rsidRPr="002D74A6">
        <w:rPr>
          <w:i/>
          <w:iCs/>
        </w:rPr>
        <w:t>Solar Powered Lighting System for Outdoor Unpowered Structures</w:t>
      </w:r>
      <w:r w:rsidR="00AD5BE1" w:rsidRPr="00C158E1">
        <w:t xml:space="preserve"> </w:t>
      </w:r>
      <w:r w:rsidRPr="00C158E1">
        <w:t xml:space="preserve">establishes </w:t>
      </w:r>
      <w:r w:rsidR="00EC3BF9">
        <w:t xml:space="preserve">and documents </w:t>
      </w:r>
      <w:r w:rsidRPr="00C158E1">
        <w:t xml:space="preserve">the project-level </w:t>
      </w:r>
      <w:r w:rsidR="005A0DF6">
        <w:t>information</w:t>
      </w:r>
      <w:r w:rsidR="0082625B">
        <w:t xml:space="preserve"> that (1</w:t>
      </w:r>
      <w:r w:rsidRPr="00C158E1">
        <w:t>)</w:t>
      </w:r>
      <w:r w:rsidR="00B31F2D">
        <w:t> </w:t>
      </w:r>
      <w:r w:rsidRPr="00C158E1">
        <w:t>defines the project</w:t>
      </w:r>
      <w:r w:rsidR="006D581F">
        <w:t>’s</w:t>
      </w:r>
      <w:r w:rsidRPr="00C158E1">
        <w:t xml:space="preserve"> </w:t>
      </w:r>
      <w:r w:rsidR="006A42C4">
        <w:t xml:space="preserve">overall </w:t>
      </w:r>
      <w:r w:rsidRPr="00C158E1">
        <w:t>concept, sp</w:t>
      </w:r>
      <w:r w:rsidR="00D93793">
        <w:t xml:space="preserve">ecifications, and goals, </w:t>
      </w:r>
      <w:r w:rsidR="0082625B">
        <w:t>(2</w:t>
      </w:r>
      <w:r w:rsidR="00D93793">
        <w:t>) </w:t>
      </w:r>
      <w:r w:rsidRPr="00C158E1">
        <w:t xml:space="preserve">explains the project’s </w:t>
      </w:r>
      <w:r w:rsidR="009D6F72">
        <w:t xml:space="preserve">functionality and </w:t>
      </w:r>
      <w:r w:rsidRPr="00C158E1">
        <w:t xml:space="preserve">theory of operation, </w:t>
      </w:r>
      <w:r w:rsidR="0082625B">
        <w:t>(3</w:t>
      </w:r>
      <w:r w:rsidRPr="00C158E1">
        <w:t>)</w:t>
      </w:r>
      <w:r w:rsidR="00D93793">
        <w:t> </w:t>
      </w:r>
      <w:r w:rsidR="00981DA1">
        <w:t xml:space="preserve">describes </w:t>
      </w:r>
      <w:r w:rsidR="006015DC">
        <w:t xml:space="preserve">the </w:t>
      </w:r>
      <w:r w:rsidR="00C16800">
        <w:t xml:space="preserve">evaluation of </w:t>
      </w:r>
      <w:r w:rsidR="00364B7D">
        <w:t xml:space="preserve">completed </w:t>
      </w:r>
      <w:r w:rsidR="00981DA1">
        <w:t>project</w:t>
      </w:r>
      <w:r w:rsidR="00FA528F">
        <w:t>,</w:t>
      </w:r>
      <w:r w:rsidR="00981DA1">
        <w:t xml:space="preserve"> and </w:t>
      </w:r>
      <w:r w:rsidR="0082625B">
        <w:t>(4)</w:t>
      </w:r>
      <w:r w:rsidR="00FA528F">
        <w:t xml:space="preserve"> </w:t>
      </w:r>
      <w:r w:rsidR="00981DA1">
        <w:t xml:space="preserve">documents </w:t>
      </w:r>
      <w:r w:rsidR="00364B7D">
        <w:t>the project’s outcomes.</w:t>
      </w:r>
    </w:p>
    <w:p w14:paraId="091BC25F" w14:textId="0B710A7B" w:rsidR="00AB62DA" w:rsidRDefault="00AB62DA" w:rsidP="00D10884">
      <w:pPr>
        <w:pStyle w:val="Heading2"/>
      </w:pPr>
      <w:bookmarkStart w:id="4" w:name="_Toc58983434"/>
      <w:r>
        <w:t xml:space="preserve">Project </w:t>
      </w:r>
      <w:r w:rsidR="001B218A">
        <w:t>Overview</w:t>
      </w:r>
    </w:p>
    <w:p w14:paraId="0AABD971" w14:textId="739439DE" w:rsidR="00793EDC" w:rsidRPr="00793EDC" w:rsidRDefault="00793EDC" w:rsidP="00793EDC">
      <w:pPr>
        <w:pStyle w:val="ParagraphText"/>
        <w:ind w:firstLine="0"/>
      </w:pPr>
      <w:r>
        <w:tab/>
      </w:r>
      <w:r w:rsidR="00400EA1">
        <w:fldChar w:fldCharType="begin"/>
      </w:r>
      <w:r w:rsidR="00400EA1">
        <w:instrText xml:space="preserve"> REF _Ref69291696 </w:instrText>
      </w:r>
      <w:r w:rsidR="00400EA1">
        <w:fldChar w:fldCharType="separate"/>
      </w:r>
      <w:r w:rsidR="00400EA1">
        <w:t xml:space="preserve">Figure </w:t>
      </w:r>
      <w:r w:rsidR="00400EA1">
        <w:rPr>
          <w:noProof/>
        </w:rPr>
        <w:t>1</w:t>
      </w:r>
      <w:r w:rsidR="00400EA1">
        <w:fldChar w:fldCharType="end"/>
      </w:r>
      <w:r>
        <w:t xml:space="preserve"> </w:t>
      </w:r>
      <w:r w:rsidR="00400EA1">
        <w:t>b</w:t>
      </w:r>
      <w:r>
        <w:t>elow shows the full project diagram. The solar panel generates power and sends it to the maximum power point tracker (MPPT). The MPPT sends voltage regulated power to charge the battery or power the connected device. The power supply takes the MPPT output and converts to two different lower voltage outputs for the LED strip and Arduino. These are separate due to current requirements for the strip exceeding the safe values for the Arduino. The Arduino takes inputs from the smart phone via Bluetooth and converts to the digital control signals going to the LED strip.</w:t>
      </w:r>
    </w:p>
    <w:p w14:paraId="3A58423D" w14:textId="62748B69" w:rsidR="00793EDC" w:rsidRDefault="00793EDC" w:rsidP="00793EDC">
      <w:pPr>
        <w:pStyle w:val="ParagraphText"/>
        <w:keepNext/>
      </w:pPr>
      <w:r>
        <w:rPr>
          <w:noProof/>
        </w:rPr>
        <w:lastRenderedPageBreak/>
        <w:drawing>
          <wp:inline distT="0" distB="0" distL="0" distR="0" wp14:anchorId="4B2BF623" wp14:editId="2C1527B8">
            <wp:extent cx="5534025" cy="409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4095750"/>
                    </a:xfrm>
                    <a:prstGeom prst="rect">
                      <a:avLst/>
                    </a:prstGeom>
                    <a:noFill/>
                    <a:ln>
                      <a:noFill/>
                    </a:ln>
                  </pic:spPr>
                </pic:pic>
              </a:graphicData>
            </a:graphic>
          </wp:inline>
        </w:drawing>
      </w:r>
    </w:p>
    <w:p w14:paraId="6536A0E9" w14:textId="4431888C" w:rsidR="00793EDC" w:rsidRPr="00793EDC" w:rsidRDefault="00793EDC" w:rsidP="00793EDC">
      <w:pPr>
        <w:pStyle w:val="Caption"/>
      </w:pPr>
      <w:bookmarkStart w:id="5" w:name="_Ref69291696"/>
      <w:bookmarkStart w:id="6" w:name="_Toc69292128"/>
      <w:r>
        <w:t xml:space="preserve">Figure </w:t>
      </w:r>
      <w:r>
        <w:fldChar w:fldCharType="begin"/>
      </w:r>
      <w:r>
        <w:instrText xml:space="preserve"> SEQ Figure \* ARABIC </w:instrText>
      </w:r>
      <w:r>
        <w:fldChar w:fldCharType="separate"/>
      </w:r>
      <w:r>
        <w:rPr>
          <w:noProof/>
        </w:rPr>
        <w:t>1</w:t>
      </w:r>
      <w:r>
        <w:fldChar w:fldCharType="end"/>
      </w:r>
      <w:bookmarkEnd w:id="5"/>
      <w:r>
        <w:t>. Full project diagram.</w:t>
      </w:r>
      <w:bookmarkEnd w:id="6"/>
    </w:p>
    <w:p w14:paraId="674F52C8" w14:textId="2916C8EE" w:rsidR="006C00E2" w:rsidRPr="006C00E2" w:rsidRDefault="006C00E2" w:rsidP="006C00E2">
      <w:pPr>
        <w:pStyle w:val="ParagraphText"/>
      </w:pPr>
      <w:r>
        <w:fldChar w:fldCharType="begin"/>
      </w:r>
      <w:r>
        <w:instrText xml:space="preserve"> REF _Ref69285684 </w:instrText>
      </w:r>
      <w:r>
        <w:fldChar w:fldCharType="separate"/>
      </w:r>
      <w:r w:rsidR="00400EA1">
        <w:t xml:space="preserve">Figure </w:t>
      </w:r>
      <w:r w:rsidR="00400EA1">
        <w:rPr>
          <w:noProof/>
        </w:rPr>
        <w:t>2</w:t>
      </w:r>
      <w:r>
        <w:fldChar w:fldCharType="end"/>
      </w:r>
      <w:r>
        <w:t xml:space="preserve"> shows the functional block diagram for the full project. The parts in green are part of my contribution.</w:t>
      </w:r>
    </w:p>
    <w:p w14:paraId="01F43861" w14:textId="77777777" w:rsidR="00BF6B64" w:rsidRDefault="00BF6B64" w:rsidP="00BF6B64">
      <w:pPr>
        <w:pStyle w:val="Figure"/>
      </w:pPr>
      <w:r>
        <w:drawing>
          <wp:inline distT="0" distB="0" distL="0" distR="0" wp14:anchorId="69DE21EC" wp14:editId="5EBF08AF">
            <wp:extent cx="59436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08FC70CF" w14:textId="5C2E598C" w:rsidR="00AB62DA" w:rsidRDefault="00BF6B64" w:rsidP="00BF6B64">
      <w:pPr>
        <w:pStyle w:val="Caption"/>
        <w:jc w:val="center"/>
      </w:pPr>
      <w:bookmarkStart w:id="7" w:name="_Ref69285684"/>
      <w:bookmarkStart w:id="8" w:name="_Toc69292129"/>
      <w:r>
        <w:t xml:space="preserve">Figure </w:t>
      </w:r>
      <w:r>
        <w:fldChar w:fldCharType="begin"/>
      </w:r>
      <w:r>
        <w:instrText xml:space="preserve"> SEQ Figure \* ARABIC </w:instrText>
      </w:r>
      <w:r>
        <w:fldChar w:fldCharType="separate"/>
      </w:r>
      <w:r w:rsidR="00793EDC">
        <w:rPr>
          <w:noProof/>
        </w:rPr>
        <w:t>2</w:t>
      </w:r>
      <w:r>
        <w:fldChar w:fldCharType="end"/>
      </w:r>
      <w:bookmarkEnd w:id="7"/>
      <w:r>
        <w:t>. Functional block diagram for the project</w:t>
      </w:r>
      <w:r w:rsidR="006C00E2">
        <w:t>.</w:t>
      </w:r>
      <w:bookmarkEnd w:id="8"/>
    </w:p>
    <w:p w14:paraId="0DC4985E" w14:textId="134C5C7F" w:rsidR="00DF056E" w:rsidRPr="00DF056E" w:rsidRDefault="00DF056E" w:rsidP="00DF056E">
      <w:pPr>
        <w:pStyle w:val="ParagraphText"/>
        <w:ind w:firstLine="0"/>
      </w:pPr>
      <w:r>
        <w:lastRenderedPageBreak/>
        <w:t>The Solar Panel</w:t>
      </w:r>
      <w:r w:rsidR="00253ABD">
        <w:t xml:space="preserve"> 1BT1</w:t>
      </w:r>
      <w:r>
        <w:t xml:space="preserve"> is 100 W and provides unregulated power to a maximum power point tracker (MPPT)</w:t>
      </w:r>
      <w:r w:rsidR="00253ABD">
        <w:t xml:space="preserve"> 1U1</w:t>
      </w:r>
      <w:r>
        <w:t>. The MPPT then regulates that power to 12 VDC</w:t>
      </w:r>
      <w:r w:rsidR="00A3205C">
        <w:t xml:space="preserve"> to charge the connected Battery</w:t>
      </w:r>
      <w:r w:rsidR="00253ABD">
        <w:t xml:space="preserve"> 1BT2</w:t>
      </w:r>
      <w:r w:rsidR="00A3205C">
        <w:t xml:space="preserve"> </w:t>
      </w:r>
      <w:proofErr w:type="gramStart"/>
      <w:r w:rsidR="00A3205C">
        <w:t>and also</w:t>
      </w:r>
      <w:proofErr w:type="gramEnd"/>
      <w:r w:rsidR="00A3205C">
        <w:t xml:space="preserve"> provides the output from the battery for any connected device, in this case, the power supply unit (PSU)</w:t>
      </w:r>
      <w:r w:rsidR="00253ABD">
        <w:t xml:space="preserve"> 1PS1</w:t>
      </w:r>
      <w:r w:rsidR="00A3205C">
        <w:t>. The PSU consists of two switched mode power supplies in parallel. One converts the input to a 5.2 VDC output for the lighting strip</w:t>
      </w:r>
      <w:r w:rsidR="00253ABD">
        <w:t xml:space="preserve"> 2U1</w:t>
      </w:r>
      <w:r w:rsidR="00A3205C">
        <w:t>, and the other converts to a 7.1 VDC output for the Controller</w:t>
      </w:r>
      <w:r w:rsidR="00253ABD">
        <w:t xml:space="preserve"> 2U3</w:t>
      </w:r>
      <w:r w:rsidR="00A3205C">
        <w:t>. The controller receives input from the user via the Bluetooth module</w:t>
      </w:r>
      <w:r w:rsidR="00253ABD">
        <w:t xml:space="preserve"> </w:t>
      </w:r>
      <w:r w:rsidR="00F53444">
        <w:t>2TR1 and</w:t>
      </w:r>
      <w:r w:rsidR="00A3205C">
        <w:t xml:space="preserve"> controls the lights’ brightness and colors. It also receives audio data via the audio sensor </w:t>
      </w:r>
      <w:r w:rsidR="00253ABD">
        <w:t xml:space="preserve">2U2 </w:t>
      </w:r>
      <w:r w:rsidR="00A3205C">
        <w:t>when in music mode</w:t>
      </w:r>
      <w:r w:rsidR="00F53444">
        <w:t>. The pest deterrent ultrasound generator 2LS1 draws power through the controller and produces a high frequency tone to deter certain pests. Finally, the smart phone 3U1 sends user control signals via Bluetooth that are processed by the controller.</w:t>
      </w:r>
    </w:p>
    <w:p w14:paraId="56810C76" w14:textId="6DE3B723" w:rsidR="006C00E2" w:rsidRPr="006C00E2" w:rsidRDefault="006C00E2" w:rsidP="006C00E2">
      <w:pPr>
        <w:pStyle w:val="ParagraphText"/>
      </w:pPr>
      <w:r w:rsidRPr="00DF056E">
        <w:fldChar w:fldCharType="begin"/>
      </w:r>
      <w:r w:rsidRPr="00DF056E">
        <w:instrText xml:space="preserve"> REF _Ref69285631 </w:instrText>
      </w:r>
      <w:r w:rsidR="00DF056E">
        <w:instrText xml:space="preserve"> \* MERGEFORMAT </w:instrText>
      </w:r>
      <w:r w:rsidRPr="00DF056E">
        <w:fldChar w:fldCharType="separate"/>
      </w:r>
      <w:r w:rsidR="00400EA1" w:rsidRPr="00400EA1">
        <w:t xml:space="preserve">Figure </w:t>
      </w:r>
      <w:r w:rsidR="00400EA1" w:rsidRPr="00400EA1">
        <w:t>3</w:t>
      </w:r>
      <w:r w:rsidRPr="00DF056E">
        <w:fldChar w:fldCharType="end"/>
      </w:r>
      <w:r>
        <w:t xml:space="preserve"> </w:t>
      </w:r>
      <w:r w:rsidR="00DF056E">
        <w:t xml:space="preserve">and </w:t>
      </w:r>
      <w:r>
        <w:fldChar w:fldCharType="begin"/>
      </w:r>
      <w:r>
        <w:instrText xml:space="preserve"> REF _Ref69285637 </w:instrText>
      </w:r>
      <w:r>
        <w:fldChar w:fldCharType="separate"/>
      </w:r>
      <w:r w:rsidR="00400EA1">
        <w:t xml:space="preserve">Figure </w:t>
      </w:r>
      <w:r w:rsidR="00400EA1">
        <w:rPr>
          <w:noProof/>
        </w:rPr>
        <w:t>4</w:t>
      </w:r>
      <w:r>
        <w:fldChar w:fldCharType="end"/>
      </w:r>
      <w:r>
        <w:t xml:space="preserve"> </w:t>
      </w:r>
      <w:r w:rsidR="00DF056E">
        <w:t>show the software architecture for the microcontroller and smartphone. My contribution is the LED Output Controls</w:t>
      </w:r>
    </w:p>
    <w:p w14:paraId="00DE335A" w14:textId="77777777" w:rsidR="00400EA1" w:rsidRDefault="00400EA1" w:rsidP="00400EA1">
      <w:pPr>
        <w:pStyle w:val="ParagraphText"/>
        <w:rPr>
          <w:rStyle w:val="normaltextrun"/>
          <w:color w:val="000000"/>
          <w:szCs w:val="24"/>
          <w:shd w:val="clear" w:color="auto" w:fill="FFFFFF"/>
          <w:lang w:val="en"/>
        </w:rPr>
      </w:pPr>
    </w:p>
    <w:tbl>
      <w:tblPr>
        <w:tblW w:w="9360" w:type="dxa"/>
        <w:tblLayout w:type="fixed"/>
        <w:tblLook w:val="06A0" w:firstRow="1" w:lastRow="0" w:firstColumn="1" w:lastColumn="0" w:noHBand="1" w:noVBand="1"/>
      </w:tblPr>
      <w:tblGrid>
        <w:gridCol w:w="2695"/>
        <w:gridCol w:w="2160"/>
        <w:gridCol w:w="4505"/>
      </w:tblGrid>
      <w:tr w:rsidR="00400EA1" w14:paraId="1E581EB6" w14:textId="77777777" w:rsidTr="007C1597">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hideMark/>
          </w:tcPr>
          <w:p w14:paraId="6764BA9E" w14:textId="77777777" w:rsidR="00400EA1" w:rsidRDefault="00400EA1" w:rsidP="007C1597">
            <w:pPr>
              <w:pStyle w:val="ParagraphText"/>
              <w:spacing w:line="240" w:lineRule="auto"/>
              <w:ind w:left="1080" w:firstLine="0"/>
              <w:jc w:val="center"/>
            </w:pPr>
            <w:r>
              <w:t>Control Assembly – 2U3</w:t>
            </w:r>
          </w:p>
        </w:tc>
      </w:tr>
      <w:tr w:rsidR="00400EA1" w14:paraId="43BC89DD" w14:textId="77777777" w:rsidTr="007C1597">
        <w:tc>
          <w:tcPr>
            <w:tcW w:w="485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060"/>
            <w:hideMark/>
          </w:tcPr>
          <w:p w14:paraId="359EECDB" w14:textId="77777777" w:rsidR="00400EA1" w:rsidRDefault="00400EA1" w:rsidP="007C1597">
            <w:pPr>
              <w:pStyle w:val="ParagraphText"/>
              <w:spacing w:line="240" w:lineRule="auto"/>
              <w:ind w:firstLine="0"/>
              <w:jc w:val="center"/>
            </w:pPr>
            <w:r>
              <w:t>LED Output Management</w:t>
            </w:r>
          </w:p>
        </w:tc>
        <w:tc>
          <w:tcPr>
            <w:tcW w:w="4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060"/>
            <w:hideMark/>
          </w:tcPr>
          <w:p w14:paraId="2CF16500" w14:textId="77777777" w:rsidR="00400EA1" w:rsidRDefault="00400EA1" w:rsidP="007C1597">
            <w:pPr>
              <w:pStyle w:val="ParagraphText"/>
              <w:spacing w:line="240" w:lineRule="auto"/>
            </w:pPr>
            <w:r>
              <w:t xml:space="preserve">      Remote Connection</w:t>
            </w:r>
          </w:p>
        </w:tc>
      </w:tr>
      <w:tr w:rsidR="00400EA1" w14:paraId="6153396D" w14:textId="77777777" w:rsidTr="007C1597">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301CD76" w14:textId="77777777" w:rsidR="00400EA1" w:rsidRDefault="00400EA1" w:rsidP="007C1597">
            <w:pPr>
              <w:pStyle w:val="ParagraphText"/>
              <w:spacing w:line="240" w:lineRule="auto"/>
              <w:ind w:firstLine="0"/>
              <w:rPr>
                <w:sz w:val="20"/>
                <w:szCs w:val="20"/>
              </w:rPr>
            </w:pPr>
            <w:r>
              <w:rPr>
                <w:sz w:val="20"/>
                <w:szCs w:val="20"/>
              </w:rPr>
              <w:t>LED Power Control</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733EA1A" w14:textId="77777777" w:rsidR="00400EA1" w:rsidRDefault="00400EA1" w:rsidP="007C1597">
            <w:pPr>
              <w:pStyle w:val="ParagraphText"/>
              <w:spacing w:line="240" w:lineRule="auto"/>
              <w:ind w:firstLine="0"/>
              <w:rPr>
                <w:sz w:val="20"/>
                <w:szCs w:val="20"/>
              </w:rPr>
            </w:pPr>
            <w:r>
              <w:rPr>
                <w:sz w:val="20"/>
                <w:szCs w:val="20"/>
              </w:rPr>
              <w:t>Audio Data</w:t>
            </w:r>
          </w:p>
        </w:tc>
        <w:tc>
          <w:tcPr>
            <w:tcW w:w="4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DA8D72A" w14:textId="77777777" w:rsidR="00400EA1" w:rsidRDefault="00400EA1" w:rsidP="007C1597">
            <w:pPr>
              <w:pStyle w:val="ParagraphText"/>
              <w:spacing w:line="240" w:lineRule="auto"/>
              <w:ind w:firstLine="0"/>
              <w:rPr>
                <w:sz w:val="20"/>
                <w:szCs w:val="20"/>
              </w:rPr>
            </w:pPr>
            <w:r>
              <w:rPr>
                <w:sz w:val="20"/>
                <w:szCs w:val="20"/>
              </w:rPr>
              <w:t>User Control Signals</w:t>
            </w:r>
          </w:p>
        </w:tc>
      </w:tr>
    </w:tbl>
    <w:p w14:paraId="6A9547CA" w14:textId="50CEFC43" w:rsidR="006C00E2" w:rsidRPr="006C00E2" w:rsidRDefault="00400EA1" w:rsidP="00400EA1">
      <w:pPr>
        <w:pStyle w:val="Caption"/>
        <w:jc w:val="center"/>
      </w:pPr>
      <w:bookmarkStart w:id="9" w:name="_Toc53947247"/>
      <w:bookmarkStart w:id="10" w:name="_Toc67090682"/>
      <w:bookmarkStart w:id="11" w:name="_Toc69292130"/>
      <w:r>
        <w:t xml:space="preserve">Figure </w:t>
      </w:r>
      <w:r>
        <w:fldChar w:fldCharType="begin"/>
      </w:r>
      <w:r>
        <w:rPr>
          <w:noProof/>
        </w:rPr>
        <w:instrText xml:space="preserve"> SEQ Figure \* ARABIC </w:instrText>
      </w:r>
      <w:r>
        <w:fldChar w:fldCharType="separate"/>
      </w:r>
      <w:r>
        <w:rPr>
          <w:noProof/>
        </w:rPr>
        <w:t>3</w:t>
      </w:r>
      <w:r>
        <w:fldChar w:fldCharType="end"/>
      </w:r>
      <w:r>
        <w:t>.   Software architecture for the CONTROL assembly 2U5 (see also Figure 2).</w:t>
      </w:r>
      <w:bookmarkEnd w:id="9"/>
      <w:bookmarkEnd w:id="10"/>
      <w:bookmarkEnd w:id="11"/>
    </w:p>
    <w:tbl>
      <w:tblPr>
        <w:tblW w:w="9360" w:type="dxa"/>
        <w:tblLayout w:type="fixed"/>
        <w:tblLook w:val="06A0" w:firstRow="1" w:lastRow="0" w:firstColumn="1" w:lastColumn="0" w:noHBand="1" w:noVBand="1"/>
      </w:tblPr>
      <w:tblGrid>
        <w:gridCol w:w="3055"/>
        <w:gridCol w:w="3420"/>
        <w:gridCol w:w="2885"/>
      </w:tblGrid>
      <w:tr w:rsidR="00BF6B64" w14:paraId="6EC4207C" w14:textId="77777777" w:rsidTr="007C1597">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50"/>
            <w:hideMark/>
          </w:tcPr>
          <w:p w14:paraId="476E551D" w14:textId="77777777" w:rsidR="00BF6B64" w:rsidRDefault="00BF6B64" w:rsidP="007C1597">
            <w:pPr>
              <w:pStyle w:val="ParagraphText"/>
              <w:spacing w:line="240" w:lineRule="auto"/>
              <w:ind w:left="1080" w:firstLine="0"/>
              <w:jc w:val="center"/>
            </w:pPr>
            <w:r>
              <w:t>Smartphone – 3U1</w:t>
            </w:r>
          </w:p>
        </w:tc>
      </w:tr>
      <w:tr w:rsidR="00BF6B64" w14:paraId="46D80631" w14:textId="77777777" w:rsidTr="007C1597">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2060"/>
            <w:hideMark/>
          </w:tcPr>
          <w:p w14:paraId="751F24E9" w14:textId="77777777" w:rsidR="00BF6B64" w:rsidRDefault="00BF6B64" w:rsidP="007C1597">
            <w:pPr>
              <w:pStyle w:val="ParagraphText"/>
              <w:spacing w:line="240" w:lineRule="auto"/>
              <w:jc w:val="center"/>
            </w:pPr>
            <w:r>
              <w:t>Mobile Interface</w:t>
            </w:r>
          </w:p>
        </w:tc>
      </w:tr>
      <w:tr w:rsidR="00BF6B64" w14:paraId="0AB36F3A" w14:textId="77777777" w:rsidTr="007C1597">
        <w:tc>
          <w:tcPr>
            <w:tcW w:w="30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8724FE7" w14:textId="77777777" w:rsidR="00BF6B64" w:rsidRDefault="00BF6B64" w:rsidP="007C1597">
            <w:pPr>
              <w:pStyle w:val="ParagraphText"/>
              <w:spacing w:line="240" w:lineRule="auto"/>
              <w:ind w:firstLine="0"/>
              <w:rPr>
                <w:sz w:val="20"/>
                <w:szCs w:val="20"/>
              </w:rPr>
            </w:pPr>
            <w:r>
              <w:rPr>
                <w:sz w:val="20"/>
                <w:szCs w:val="20"/>
              </w:rPr>
              <w:t>LED Output Control</w:t>
            </w:r>
          </w:p>
        </w:tc>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70436A" w14:textId="77777777" w:rsidR="00BF6B64" w:rsidRDefault="00BF6B64" w:rsidP="007C1597">
            <w:pPr>
              <w:pStyle w:val="ParagraphText"/>
              <w:spacing w:line="240" w:lineRule="auto"/>
              <w:ind w:firstLine="0"/>
              <w:rPr>
                <w:sz w:val="20"/>
                <w:szCs w:val="20"/>
              </w:rPr>
            </w:pPr>
            <w:r>
              <w:rPr>
                <w:sz w:val="20"/>
                <w:szCs w:val="20"/>
              </w:rPr>
              <w:t xml:space="preserve">Bluetooth Connection Manager </w:t>
            </w:r>
          </w:p>
        </w:tc>
        <w:tc>
          <w:tcPr>
            <w:tcW w:w="2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6DB99" w14:textId="77777777" w:rsidR="00BF6B64" w:rsidRDefault="00BF6B64" w:rsidP="007C1597">
            <w:pPr>
              <w:pStyle w:val="ParagraphText"/>
              <w:keepNext/>
              <w:spacing w:line="240" w:lineRule="auto"/>
              <w:ind w:firstLine="0"/>
              <w:rPr>
                <w:sz w:val="20"/>
                <w:szCs w:val="20"/>
              </w:rPr>
            </w:pPr>
            <w:r>
              <w:rPr>
                <w:sz w:val="20"/>
                <w:szCs w:val="20"/>
              </w:rPr>
              <w:t xml:space="preserve">Music Mode </w:t>
            </w:r>
          </w:p>
        </w:tc>
      </w:tr>
    </w:tbl>
    <w:p w14:paraId="20BEB41A" w14:textId="126E81EC" w:rsidR="00BF6B64" w:rsidRDefault="00BF6B64" w:rsidP="00BF6B64">
      <w:pPr>
        <w:pStyle w:val="Caption"/>
        <w:jc w:val="center"/>
      </w:pPr>
      <w:bookmarkStart w:id="12" w:name="_Toc67090683"/>
      <w:bookmarkStart w:id="13" w:name="_Ref69285637"/>
      <w:bookmarkStart w:id="14" w:name="_Toc69292131"/>
      <w:r>
        <w:t xml:space="preserve">Figure </w:t>
      </w:r>
      <w:r>
        <w:fldChar w:fldCharType="begin"/>
      </w:r>
      <w:r>
        <w:instrText xml:space="preserve"> SEQ Figure \* ARABIC </w:instrText>
      </w:r>
      <w:r>
        <w:fldChar w:fldCharType="separate"/>
      </w:r>
      <w:r w:rsidR="00793EDC">
        <w:rPr>
          <w:noProof/>
        </w:rPr>
        <w:t>4</w:t>
      </w:r>
      <w:r>
        <w:rPr>
          <w:noProof/>
        </w:rPr>
        <w:fldChar w:fldCharType="end"/>
      </w:r>
      <w:bookmarkEnd w:id="13"/>
      <w:r>
        <w:t>. Software architecture for the Smartphone 3U1 (see also Figure 2).</w:t>
      </w:r>
      <w:bookmarkEnd w:id="12"/>
      <w:bookmarkEnd w:id="14"/>
    </w:p>
    <w:p w14:paraId="2DC3B11C" w14:textId="76C29B92" w:rsidR="00BF6B64" w:rsidRPr="00BF6B64" w:rsidRDefault="00A3205C" w:rsidP="00A3205C">
      <w:pPr>
        <w:pStyle w:val="ParagraphText"/>
        <w:ind w:firstLine="0"/>
      </w:pPr>
      <w:r>
        <w:t>The control assembly runs on the controller 2U3</w:t>
      </w:r>
      <w:r w:rsidR="00EF76FC">
        <w:t xml:space="preserve"> and takes user control signals from the application (app) on the smartphone.</w:t>
      </w:r>
      <w:r>
        <w:t xml:space="preserve"> </w:t>
      </w:r>
      <w:r w:rsidR="00EF76FC">
        <w:t xml:space="preserve">It </w:t>
      </w:r>
      <w:r>
        <w:t>is remotely controlled by the smartphone via Bluetooth.</w:t>
      </w:r>
      <w:r w:rsidR="00EF76FC">
        <w:t xml:space="preserve"> The app uses the Bluetooth connection manager to pair with the Bluetooth module on the controller.</w:t>
      </w:r>
      <w:r>
        <w:t xml:space="preserve"> The </w:t>
      </w:r>
      <w:r w:rsidR="00EF76FC">
        <w:t>LED output controls</w:t>
      </w:r>
      <w:r>
        <w:t xml:space="preserve"> on the phone provides</w:t>
      </w:r>
      <w:r w:rsidR="00EF76FC">
        <w:t xml:space="preserve"> </w:t>
      </w:r>
      <w:r>
        <w:t xml:space="preserve">color controls, brightness adjustment, </w:t>
      </w:r>
      <w:r>
        <w:lastRenderedPageBreak/>
        <w:t>and 2 different predefined modes of operation</w:t>
      </w:r>
      <w:r w:rsidR="00EF76FC">
        <w:t xml:space="preserve"> which are toggled on and off from the app</w:t>
      </w:r>
      <w:r>
        <w:t>. Music mode takes audio data and pulses the lights to the music based on volume.</w:t>
      </w:r>
      <w:r w:rsidR="00EF76FC">
        <w:t xml:space="preserve"> Flow mode slowly fades between preset colors. LED power control is the digital output to the LED strip providing control signals for LED brightness.</w:t>
      </w:r>
    </w:p>
    <w:p w14:paraId="578074D0" w14:textId="77777777" w:rsidR="00D10884" w:rsidRDefault="00B63F3D" w:rsidP="00D10884">
      <w:pPr>
        <w:pStyle w:val="Heading2"/>
      </w:pPr>
      <w:r>
        <w:t xml:space="preserve">Individual </w:t>
      </w:r>
      <w:r w:rsidR="00D10884">
        <w:t>Contributions Summary</w:t>
      </w:r>
      <w:bookmarkEnd w:id="4"/>
    </w:p>
    <w:p w14:paraId="760E3191" w14:textId="31029FC9" w:rsidR="00B35B82" w:rsidRPr="00B35B82" w:rsidRDefault="00EF76FC" w:rsidP="00B35B82">
      <w:pPr>
        <w:pStyle w:val="ParagraphText"/>
      </w:pPr>
      <w:r>
        <w:t>I worked on Unit 1 which contains the power elements of the project, and the user interface</w:t>
      </w:r>
      <w:r w:rsidR="00F53444">
        <w:t xml:space="preserve"> (UI)</w:t>
      </w:r>
      <w:r>
        <w:t xml:space="preserve"> for the smartphone app. The solar panel</w:t>
      </w:r>
      <w:r w:rsidR="00F53444">
        <w:t xml:space="preserve"> 1BT1</w:t>
      </w:r>
      <w:r>
        <w:t>, MPPT</w:t>
      </w:r>
      <w:r w:rsidR="00F53444">
        <w:t xml:space="preserve"> 1U1</w:t>
      </w:r>
      <w:r>
        <w:t xml:space="preserve">, and battery </w:t>
      </w:r>
      <w:r w:rsidR="00F53444">
        <w:t xml:space="preserve">1BT2 </w:t>
      </w:r>
      <w:r>
        <w:t>were all purchased</w:t>
      </w:r>
      <w:r w:rsidR="00F53444">
        <w:t>. I worked on development for power supply 1PS1 to provide the two different constant voltage outputs for controller 2U3 and lighting strip 2U1. For the Mobile Interface, I developed the LED output control which is the UI for the app.</w:t>
      </w:r>
    </w:p>
    <w:p w14:paraId="199077FF" w14:textId="77777777" w:rsidR="003A08E9" w:rsidRDefault="003A08E9" w:rsidP="00905206">
      <w:pPr>
        <w:pStyle w:val="Heading2"/>
      </w:pPr>
      <w:bookmarkStart w:id="15" w:name="_Toc58983435"/>
      <w:r>
        <w:t>Report Overview</w:t>
      </w:r>
      <w:bookmarkEnd w:id="15"/>
    </w:p>
    <w:p w14:paraId="56582FE7" w14:textId="63656BB1" w:rsidR="00B35700" w:rsidRDefault="00F53444" w:rsidP="00B35700">
      <w:pPr>
        <w:pStyle w:val="ParagraphText"/>
      </w:pPr>
      <w:r>
        <w:t xml:space="preserve">Following this introduction, Chapter </w:t>
      </w:r>
      <w:r w:rsidR="00C91A25">
        <w:t>2 gives a detailed description of my individual contributions to the project including the assumptions made, conception, and theory of operation. Chapter 3 provides a timeline analysis of my contributions comparing the actual dates to the proposed timeline from the first semester. In chapter 4, I summarize the results I obtained and expand on what can be done to improve these elements given more resources.</w:t>
      </w:r>
      <w:r w:rsidR="00754729">
        <w:t xml:space="preserve"> I will also cover the limitations to my approach to the power supply.</w:t>
      </w:r>
    </w:p>
    <w:p w14:paraId="130C8983" w14:textId="53F5B50C" w:rsidR="00C91A25" w:rsidRPr="00B35700" w:rsidRDefault="00C91A25" w:rsidP="00B35700">
      <w:pPr>
        <w:pStyle w:val="ParagraphText"/>
      </w:pPr>
      <w:r>
        <w:t>The end of this report consists of Appendix A bill of materials, where I give a table of purchased items for my contributions; Appendix B, which contains a code listing for the UI section of the smartphone app; and Appendix C</w:t>
      </w:r>
      <w:r w:rsidR="00754729">
        <w:t xml:space="preserve"> which has the test data from the PSU development. The final element has citations for all the research I used during development.</w:t>
      </w:r>
    </w:p>
    <w:p w14:paraId="10328896" w14:textId="77777777" w:rsidR="00D674F5" w:rsidRDefault="00C32FE8" w:rsidP="001B6570">
      <w:pPr>
        <w:pStyle w:val="ChapterHeading1"/>
      </w:pPr>
      <w:bookmarkStart w:id="16" w:name="_Toc58983436"/>
      <w:r>
        <w:lastRenderedPageBreak/>
        <w:t>Contributions</w:t>
      </w:r>
      <w:bookmarkEnd w:id="16"/>
    </w:p>
    <w:p w14:paraId="7DAEA9E5" w14:textId="77777777" w:rsidR="00260CC7" w:rsidRDefault="00EF58B1" w:rsidP="00260CC7">
      <w:pPr>
        <w:pStyle w:val="ParagraphText"/>
        <w:shd w:val="clear" w:color="auto" w:fill="DDD9C3" w:themeFill="background2" w:themeFillShade="E6"/>
        <w:ind w:firstLine="0"/>
      </w:pPr>
      <w:r>
        <w:t>&lt;DELETEME&gt;</w:t>
      </w:r>
    </w:p>
    <w:p w14:paraId="30B8BA5E" w14:textId="77777777" w:rsidR="00A67D93" w:rsidRDefault="00EF58B1" w:rsidP="00260CC7">
      <w:pPr>
        <w:pStyle w:val="ParagraphText"/>
        <w:shd w:val="clear" w:color="auto" w:fill="DDD9C3" w:themeFill="background2" w:themeFillShade="E6"/>
      </w:pPr>
      <w:r>
        <w:t>Write a short s</w:t>
      </w:r>
      <w:r w:rsidR="00AF681E" w:rsidRPr="00AF681E">
        <w:t>tatement that informs the reader of this chapter’s purpose and contents.</w:t>
      </w:r>
    </w:p>
    <w:p w14:paraId="39D26B82" w14:textId="77777777" w:rsidR="00052EED" w:rsidRDefault="00052EED" w:rsidP="00260CC7">
      <w:pPr>
        <w:pStyle w:val="ParagraphText"/>
        <w:shd w:val="clear" w:color="auto" w:fill="DDD9C3" w:themeFill="background2" w:themeFillShade="E6"/>
      </w:pPr>
    </w:p>
    <w:p w14:paraId="58733F61" w14:textId="77777777" w:rsidR="00260CC7" w:rsidRDefault="00A67D93" w:rsidP="00260CC7">
      <w:pPr>
        <w:pStyle w:val="ParagraphText"/>
        <w:shd w:val="clear" w:color="auto" w:fill="DDD9C3" w:themeFill="background2" w:themeFillShade="E6"/>
      </w:pPr>
      <w:r>
        <w:t>See the instructions provided in the section “</w:t>
      </w:r>
      <w:r w:rsidR="00F90440">
        <w:t>Chapter 2 - Contributions</w:t>
      </w:r>
      <w:r>
        <w:t xml:space="preserve">” in the accompanying file </w:t>
      </w:r>
      <w:r w:rsidRPr="00243D68">
        <w:rPr>
          <w:color w:val="C00000"/>
        </w:rPr>
        <w:t>Individual Contributions Report Instructions.pdf</w:t>
      </w:r>
      <w:r>
        <w:t>.</w:t>
      </w:r>
    </w:p>
    <w:p w14:paraId="58534E51" w14:textId="77777777" w:rsidR="00A67D93" w:rsidRDefault="00A67D93" w:rsidP="00260CC7">
      <w:pPr>
        <w:pStyle w:val="ParagraphText"/>
        <w:shd w:val="clear" w:color="auto" w:fill="DDD9C3" w:themeFill="background2" w:themeFillShade="E6"/>
        <w:ind w:firstLine="0"/>
      </w:pPr>
      <w:r>
        <w:t>&lt;/DELETEME&gt;</w:t>
      </w:r>
    </w:p>
    <w:p w14:paraId="0EF070B7" w14:textId="77777777" w:rsidR="00260CC7" w:rsidRPr="00E318B1" w:rsidRDefault="00260CC7" w:rsidP="00260CC7">
      <w:pPr>
        <w:pStyle w:val="ParagraphText"/>
        <w:ind w:firstLine="0"/>
      </w:pPr>
    </w:p>
    <w:p w14:paraId="3920D68D" w14:textId="77777777" w:rsidR="0009484B" w:rsidRPr="0009484B" w:rsidRDefault="0009484B" w:rsidP="0009484B">
      <w:pPr>
        <w:pStyle w:val="ParagraphText"/>
      </w:pPr>
    </w:p>
    <w:p w14:paraId="3BD3B04C" w14:textId="77777777" w:rsidR="00CA59EB" w:rsidRPr="00CA59EB" w:rsidRDefault="00CA59EB" w:rsidP="00CA59EB">
      <w:pPr>
        <w:pStyle w:val="ParagraphText"/>
      </w:pPr>
    </w:p>
    <w:p w14:paraId="431F1B9E" w14:textId="77777777" w:rsidR="00195655" w:rsidRDefault="00C32FE8" w:rsidP="0093729D">
      <w:pPr>
        <w:pStyle w:val="ChapterHeading1"/>
      </w:pPr>
      <w:bookmarkStart w:id="17" w:name="_Toc58983437"/>
      <w:r>
        <w:lastRenderedPageBreak/>
        <w:t>Timeline Analysis</w:t>
      </w:r>
      <w:bookmarkEnd w:id="17"/>
    </w:p>
    <w:p w14:paraId="1B73453B" w14:textId="77777777" w:rsidR="00260CC7" w:rsidRDefault="00EF58B1" w:rsidP="00260CC7">
      <w:pPr>
        <w:pStyle w:val="ParagraphText"/>
        <w:shd w:val="clear" w:color="auto" w:fill="DDD9C3" w:themeFill="background2" w:themeFillShade="E6"/>
        <w:ind w:firstLine="0"/>
      </w:pPr>
      <w:r>
        <w:t>&lt;DELETEME&gt;</w:t>
      </w:r>
    </w:p>
    <w:p w14:paraId="3033B131" w14:textId="77777777" w:rsidR="00C95340" w:rsidRDefault="00EF58B1" w:rsidP="00260CC7">
      <w:pPr>
        <w:pStyle w:val="ParagraphText"/>
        <w:shd w:val="clear" w:color="auto" w:fill="DDD9C3" w:themeFill="background2" w:themeFillShade="E6"/>
      </w:pPr>
      <w:r>
        <w:t>Write a short s</w:t>
      </w:r>
      <w:r w:rsidRPr="00AF681E">
        <w:t>tatement that informs the reader of this chapter’s purpose and contents.</w:t>
      </w:r>
    </w:p>
    <w:p w14:paraId="4A216696" w14:textId="77777777" w:rsidR="00260CC7" w:rsidRDefault="00260CC7" w:rsidP="00260CC7">
      <w:pPr>
        <w:pStyle w:val="ParagraphText"/>
        <w:shd w:val="clear" w:color="auto" w:fill="DDD9C3" w:themeFill="background2" w:themeFillShade="E6"/>
      </w:pPr>
    </w:p>
    <w:p w14:paraId="7E6974C3" w14:textId="77777777" w:rsidR="00260CC7" w:rsidRDefault="00F90440" w:rsidP="00260CC7">
      <w:pPr>
        <w:pStyle w:val="ParagraphText"/>
        <w:shd w:val="clear" w:color="auto" w:fill="DDD9C3" w:themeFill="background2" w:themeFillShade="E6"/>
      </w:pPr>
      <w:r>
        <w:t xml:space="preserve">See the instructions provided in the section “Chapter 3 – Timeline Analysis” in the accompanying file </w:t>
      </w:r>
      <w:r w:rsidRPr="00243D68">
        <w:rPr>
          <w:color w:val="C00000"/>
        </w:rPr>
        <w:t>Individual Contributions Report Instructions.pdf</w:t>
      </w:r>
      <w:r>
        <w:t>.</w:t>
      </w:r>
    </w:p>
    <w:p w14:paraId="2EB148BD" w14:textId="77777777" w:rsidR="00F90440" w:rsidRDefault="00F90440" w:rsidP="00260CC7">
      <w:pPr>
        <w:pStyle w:val="ParagraphText"/>
        <w:shd w:val="clear" w:color="auto" w:fill="DDD9C3" w:themeFill="background2" w:themeFillShade="E6"/>
        <w:ind w:firstLine="0"/>
      </w:pPr>
      <w:r>
        <w:t>&lt;/DELETEME&gt;</w:t>
      </w:r>
    </w:p>
    <w:p w14:paraId="624043B7" w14:textId="77777777" w:rsidR="006A747F" w:rsidRDefault="006A747F" w:rsidP="00A01760">
      <w:pPr>
        <w:pStyle w:val="Heading2"/>
      </w:pPr>
      <w:bookmarkStart w:id="18" w:name="_Toc58983438"/>
      <w:r>
        <w:t>Project Phases</w:t>
      </w:r>
      <w:bookmarkEnd w:id="18"/>
    </w:p>
    <w:p w14:paraId="5672A124" w14:textId="77777777" w:rsidR="006A747F" w:rsidRPr="006A747F" w:rsidRDefault="006A747F" w:rsidP="006A747F">
      <w:pPr>
        <w:pStyle w:val="ParagraphText"/>
      </w:pPr>
    </w:p>
    <w:p w14:paraId="069CBDDE" w14:textId="77777777" w:rsidR="00A01760" w:rsidRDefault="00A01760" w:rsidP="00A01760">
      <w:pPr>
        <w:pStyle w:val="Heading2"/>
      </w:pPr>
      <w:bookmarkStart w:id="19" w:name="_Toc58983439"/>
      <w:r>
        <w:t>Proposed Timeline</w:t>
      </w:r>
      <w:bookmarkEnd w:id="19"/>
    </w:p>
    <w:p w14:paraId="462CB4AE" w14:textId="77777777" w:rsidR="009B7803" w:rsidRPr="004342CA" w:rsidRDefault="009B7803" w:rsidP="004342CA">
      <w:pPr>
        <w:pStyle w:val="ParagraphText"/>
      </w:pPr>
    </w:p>
    <w:p w14:paraId="3C1C588B" w14:textId="77777777" w:rsidR="00A01760" w:rsidRDefault="00A01760" w:rsidP="00A01760">
      <w:pPr>
        <w:pStyle w:val="Heading2"/>
      </w:pPr>
      <w:bookmarkStart w:id="20" w:name="_Toc58983440"/>
      <w:r>
        <w:t>Actual Timeline</w:t>
      </w:r>
      <w:bookmarkEnd w:id="20"/>
    </w:p>
    <w:p w14:paraId="267DA477" w14:textId="77777777" w:rsidR="002D17CA" w:rsidRDefault="002D17CA" w:rsidP="002D17CA">
      <w:pPr>
        <w:pStyle w:val="ParagraphText"/>
      </w:pPr>
    </w:p>
    <w:p w14:paraId="3D1B2626" w14:textId="77777777" w:rsidR="00C95340" w:rsidRDefault="00C95340" w:rsidP="00C95340">
      <w:pPr>
        <w:pStyle w:val="ChapterHeading1"/>
      </w:pPr>
      <w:bookmarkStart w:id="21" w:name="_Toc58983441"/>
      <w:r>
        <w:lastRenderedPageBreak/>
        <w:t>Conclusions</w:t>
      </w:r>
      <w:bookmarkEnd w:id="21"/>
    </w:p>
    <w:p w14:paraId="55934D21" w14:textId="77777777" w:rsidR="00260CC7" w:rsidRDefault="002A6F8E" w:rsidP="00260CC7">
      <w:pPr>
        <w:pStyle w:val="ParagraphText"/>
        <w:shd w:val="clear" w:color="auto" w:fill="DDD9C3" w:themeFill="background2" w:themeFillShade="E6"/>
        <w:ind w:firstLine="0"/>
      </w:pPr>
      <w:r>
        <w:t>&lt;DELETEME&gt;</w:t>
      </w:r>
    </w:p>
    <w:p w14:paraId="0F02D637" w14:textId="77777777" w:rsidR="002A6F8E" w:rsidRDefault="002A6F8E" w:rsidP="00260CC7">
      <w:pPr>
        <w:pStyle w:val="ParagraphText"/>
        <w:shd w:val="clear" w:color="auto" w:fill="DDD9C3" w:themeFill="background2" w:themeFillShade="E6"/>
      </w:pPr>
      <w:r>
        <w:t>Write a short s</w:t>
      </w:r>
      <w:r w:rsidRPr="00AF681E">
        <w:t>tatement that informs the reader of this chapter’s purpose and contents.</w:t>
      </w:r>
    </w:p>
    <w:p w14:paraId="7AE0ACAE" w14:textId="77777777" w:rsidR="00260CC7" w:rsidRDefault="00260CC7" w:rsidP="00260CC7">
      <w:pPr>
        <w:pStyle w:val="ParagraphText"/>
        <w:shd w:val="clear" w:color="auto" w:fill="DDD9C3" w:themeFill="background2" w:themeFillShade="E6"/>
      </w:pPr>
    </w:p>
    <w:p w14:paraId="184D91F7" w14:textId="77777777" w:rsidR="002A6F8E" w:rsidRDefault="002A6F8E" w:rsidP="00260CC7">
      <w:pPr>
        <w:pStyle w:val="ParagraphText"/>
        <w:shd w:val="clear" w:color="auto" w:fill="DDD9C3" w:themeFill="background2" w:themeFillShade="E6"/>
      </w:pPr>
      <w:r>
        <w:t xml:space="preserve">See the instructions provided in the section “Chapter 4 – Conclusions” in the accompanying file </w:t>
      </w:r>
      <w:r w:rsidRPr="00260CC7">
        <w:rPr>
          <w:color w:val="C00000"/>
        </w:rPr>
        <w:t>Individual Contributions Report Instructions.pdf</w:t>
      </w:r>
      <w:r>
        <w:t>.</w:t>
      </w:r>
    </w:p>
    <w:p w14:paraId="72E562DB" w14:textId="77777777" w:rsidR="00260CC7" w:rsidRDefault="00260CC7" w:rsidP="00260CC7">
      <w:pPr>
        <w:pStyle w:val="ParagraphText"/>
        <w:shd w:val="clear" w:color="auto" w:fill="DDD9C3" w:themeFill="background2" w:themeFillShade="E6"/>
        <w:ind w:firstLine="0"/>
      </w:pPr>
      <w:r>
        <w:t>&lt;/DELETEME&gt;</w:t>
      </w:r>
    </w:p>
    <w:p w14:paraId="650E5940" w14:textId="77777777" w:rsidR="00FE0BB4" w:rsidRDefault="00FE0BB4" w:rsidP="00FE0BB4">
      <w:pPr>
        <w:pStyle w:val="Heading2"/>
      </w:pPr>
      <w:bookmarkStart w:id="22" w:name="_Toc58983442"/>
      <w:r>
        <w:t>Successes</w:t>
      </w:r>
      <w:bookmarkEnd w:id="22"/>
    </w:p>
    <w:p w14:paraId="7282E974" w14:textId="77777777" w:rsidR="00FE0BB4" w:rsidRDefault="00FE0BB4" w:rsidP="00FE0BB4">
      <w:pPr>
        <w:pStyle w:val="ParagraphText"/>
      </w:pPr>
    </w:p>
    <w:p w14:paraId="2342F4FD" w14:textId="77777777" w:rsidR="00FE0BB4" w:rsidRDefault="00FE0BB4" w:rsidP="00FE0BB4">
      <w:pPr>
        <w:pStyle w:val="Heading2"/>
      </w:pPr>
      <w:bookmarkStart w:id="23" w:name="_Toc58983443"/>
      <w:r>
        <w:t>Limitations</w:t>
      </w:r>
      <w:bookmarkEnd w:id="23"/>
    </w:p>
    <w:p w14:paraId="5ABD4C79" w14:textId="77777777" w:rsidR="00FE0BB4" w:rsidRDefault="00FE0BB4" w:rsidP="00FE0BB4">
      <w:pPr>
        <w:pStyle w:val="ParagraphText"/>
      </w:pPr>
    </w:p>
    <w:p w14:paraId="2B2BB180" w14:textId="77777777" w:rsidR="00FE0BB4" w:rsidRDefault="00FE0BB4" w:rsidP="00FE0BB4">
      <w:pPr>
        <w:pStyle w:val="Heading2"/>
      </w:pPr>
      <w:bookmarkStart w:id="24" w:name="_Toc58983444"/>
      <w:r>
        <w:t>Failures</w:t>
      </w:r>
      <w:bookmarkEnd w:id="24"/>
    </w:p>
    <w:p w14:paraId="4645326C" w14:textId="77777777" w:rsidR="00FE0BB4" w:rsidRDefault="00FE0BB4" w:rsidP="00FE0BB4">
      <w:pPr>
        <w:pStyle w:val="ParagraphText"/>
      </w:pPr>
    </w:p>
    <w:p w14:paraId="67AC388B" w14:textId="77777777" w:rsidR="00C95340" w:rsidRDefault="00FE0BB4" w:rsidP="00FE0BB4">
      <w:pPr>
        <w:pStyle w:val="Heading2"/>
      </w:pPr>
      <w:bookmarkStart w:id="25" w:name="_Toc58983445"/>
      <w:r>
        <w:t>Suggested Improvements</w:t>
      </w:r>
      <w:bookmarkEnd w:id="25"/>
    </w:p>
    <w:p w14:paraId="55020822" w14:textId="77777777" w:rsidR="00C95340" w:rsidRDefault="00553AA7" w:rsidP="00553AA7">
      <w:pPr>
        <w:pStyle w:val="AppendixHeading1"/>
      </w:pPr>
      <w:bookmarkStart w:id="26" w:name="_Toc58983446"/>
      <w:r>
        <w:lastRenderedPageBreak/>
        <w:t>Bill of Materials</w:t>
      </w:r>
      <w:bookmarkEnd w:id="26"/>
    </w:p>
    <w:p w14:paraId="49FEDFCF" w14:textId="77777777" w:rsidR="00B63878" w:rsidRDefault="00B642D4" w:rsidP="00260CC7">
      <w:pPr>
        <w:pStyle w:val="ParagraphText"/>
        <w:shd w:val="clear" w:color="auto" w:fill="DDD9C3" w:themeFill="background2" w:themeFillShade="E6"/>
        <w:ind w:firstLine="0"/>
      </w:pPr>
      <w:r>
        <w:t>&lt;DELETEME&gt;</w:t>
      </w:r>
    </w:p>
    <w:p w14:paraId="51DCF1C6" w14:textId="77777777" w:rsidR="00B642D4" w:rsidRDefault="00B642D4" w:rsidP="00260CC7">
      <w:pPr>
        <w:pStyle w:val="ParagraphText"/>
        <w:shd w:val="clear" w:color="auto" w:fill="DDD9C3" w:themeFill="background2" w:themeFillShade="E6"/>
      </w:pPr>
      <w:r>
        <w:t>Write a short statement that informs the reader of this appendix’s purpose and contents.</w:t>
      </w:r>
    </w:p>
    <w:p w14:paraId="24341026" w14:textId="77777777" w:rsidR="00B63878" w:rsidRDefault="00B63878" w:rsidP="00260CC7">
      <w:pPr>
        <w:pStyle w:val="ParagraphText"/>
        <w:shd w:val="clear" w:color="auto" w:fill="DDD9C3" w:themeFill="background2" w:themeFillShade="E6"/>
      </w:pPr>
    </w:p>
    <w:p w14:paraId="7C5C45C3" w14:textId="77777777" w:rsidR="00B63878" w:rsidRDefault="00B642D4" w:rsidP="00260CC7">
      <w:pPr>
        <w:pStyle w:val="ParagraphText"/>
        <w:shd w:val="clear" w:color="auto" w:fill="DDD9C3" w:themeFill="background2" w:themeFillShade="E6"/>
      </w:pPr>
      <w:r>
        <w:t>See the instructions provided in the section “Bill of Materials Appendix” in the accompanying file</w:t>
      </w:r>
      <w:r w:rsidR="00260CC7">
        <w:t xml:space="preserve"> </w:t>
      </w:r>
      <w:r w:rsidR="00260CC7" w:rsidRPr="00243D68">
        <w:rPr>
          <w:color w:val="C00000"/>
        </w:rPr>
        <w:t>Individual Contributions Report Instructions.pdf</w:t>
      </w:r>
      <w:r>
        <w:t>.</w:t>
      </w:r>
    </w:p>
    <w:p w14:paraId="7AED4060" w14:textId="77777777" w:rsidR="00C95340" w:rsidRDefault="00B642D4" w:rsidP="00260CC7">
      <w:pPr>
        <w:pStyle w:val="ParagraphText"/>
        <w:shd w:val="clear" w:color="auto" w:fill="DDD9C3" w:themeFill="background2" w:themeFillShade="E6"/>
        <w:ind w:firstLine="0"/>
      </w:pPr>
      <w:r>
        <w:t>&lt;/DELETEME&gt;</w:t>
      </w:r>
    </w:p>
    <w:p w14:paraId="7ACB8A7F" w14:textId="77777777" w:rsidR="00260CC7" w:rsidRDefault="00260CC7" w:rsidP="00B63878">
      <w:pPr>
        <w:pStyle w:val="ParagraphText"/>
        <w:ind w:firstLine="0"/>
      </w:pPr>
    </w:p>
    <w:p w14:paraId="6D8D326E" w14:textId="77777777" w:rsidR="000A70F3" w:rsidRDefault="000A70F3" w:rsidP="000A70F3">
      <w:pPr>
        <w:pStyle w:val="AppendixHeading1"/>
      </w:pPr>
      <w:bookmarkStart w:id="27" w:name="_Toc58983447"/>
      <w:r>
        <w:lastRenderedPageBreak/>
        <w:t>Source Code Listings</w:t>
      </w:r>
      <w:bookmarkEnd w:id="27"/>
    </w:p>
    <w:p w14:paraId="5CD48F62" w14:textId="77777777" w:rsidR="00870CAF" w:rsidRDefault="0091454D" w:rsidP="00260CC7">
      <w:pPr>
        <w:pStyle w:val="ParagraphText"/>
        <w:shd w:val="clear" w:color="auto" w:fill="DDD9C3" w:themeFill="background2" w:themeFillShade="E6"/>
        <w:ind w:firstLine="0"/>
      </w:pPr>
      <w:r>
        <w:t>&lt;DELETEME&gt;</w:t>
      </w:r>
    </w:p>
    <w:p w14:paraId="618D9251" w14:textId="77777777" w:rsidR="0091454D" w:rsidRDefault="0091454D" w:rsidP="00260CC7">
      <w:pPr>
        <w:pStyle w:val="ParagraphText"/>
        <w:shd w:val="clear" w:color="auto" w:fill="DDD9C3" w:themeFill="background2" w:themeFillShade="E6"/>
      </w:pPr>
      <w:r>
        <w:t>Write a short statement that informs the reader of this appendix’s purpose and contents.</w:t>
      </w:r>
    </w:p>
    <w:p w14:paraId="0F3326F6" w14:textId="77777777" w:rsidR="00960D50" w:rsidRDefault="00960D50" w:rsidP="00260CC7">
      <w:pPr>
        <w:pStyle w:val="ParagraphText"/>
        <w:shd w:val="clear" w:color="auto" w:fill="DDD9C3" w:themeFill="background2" w:themeFillShade="E6"/>
      </w:pPr>
    </w:p>
    <w:p w14:paraId="386A76AC" w14:textId="77777777" w:rsidR="000A70F3" w:rsidRDefault="0091454D" w:rsidP="00260CC7">
      <w:pPr>
        <w:pStyle w:val="ParagraphText"/>
        <w:shd w:val="clear" w:color="auto" w:fill="DDD9C3" w:themeFill="background2" w:themeFillShade="E6"/>
      </w:pPr>
      <w:r>
        <w:t>See the instructions provided in the</w:t>
      </w:r>
      <w:r w:rsidR="00960D50">
        <w:t xml:space="preserve"> section</w:t>
      </w:r>
      <w:r>
        <w:t xml:space="preserve"> “</w:t>
      </w:r>
      <w:r w:rsidR="00960D50">
        <w:t xml:space="preserve">Appendices – </w:t>
      </w:r>
      <w:r>
        <w:t>Source Code Listings Appendix” in the accompanying file</w:t>
      </w:r>
      <w:r w:rsidR="00260CC7">
        <w:t xml:space="preserve"> </w:t>
      </w:r>
      <w:r w:rsidR="00260CC7" w:rsidRPr="00243D68">
        <w:rPr>
          <w:color w:val="C00000"/>
        </w:rPr>
        <w:t>Individual Contributions Report Instructions.pdf</w:t>
      </w:r>
      <w:r>
        <w:t>.</w:t>
      </w:r>
    </w:p>
    <w:p w14:paraId="67576D03" w14:textId="77777777" w:rsidR="0098371E" w:rsidRDefault="0098371E" w:rsidP="00260CC7">
      <w:pPr>
        <w:pStyle w:val="ParagraphText"/>
        <w:shd w:val="clear" w:color="auto" w:fill="DDD9C3" w:themeFill="background2" w:themeFillShade="E6"/>
        <w:ind w:firstLine="0"/>
      </w:pPr>
      <w:r>
        <w:t>EXAMPLE.</w:t>
      </w:r>
    </w:p>
    <w:p w14:paraId="1FFE05B3" w14:textId="77777777" w:rsidR="0098371E" w:rsidRDefault="0098371E" w:rsidP="00260CC7">
      <w:pPr>
        <w:pStyle w:val="Caption"/>
        <w:keepNext/>
        <w:shd w:val="clear" w:color="auto" w:fill="EEECE1" w:themeFill="background2"/>
      </w:pPr>
      <w:r>
        <w:t xml:space="preserve">Listing </w:t>
      </w:r>
      <w:r w:rsidR="002630FC">
        <w:fldChar w:fldCharType="begin"/>
      </w:r>
      <w:r w:rsidR="002630FC">
        <w:instrText xml:space="preserve"> SEQ Listing \* ARABIC </w:instrText>
      </w:r>
      <w:r w:rsidR="002630FC">
        <w:fldChar w:fldCharType="separate"/>
      </w:r>
      <w:r w:rsidR="00C43074">
        <w:rPr>
          <w:noProof/>
        </w:rPr>
        <w:t>1</w:t>
      </w:r>
      <w:r w:rsidR="002630FC">
        <w:rPr>
          <w:noProof/>
        </w:rPr>
        <w:fldChar w:fldCharType="end"/>
      </w:r>
      <w:r>
        <w:t>.   Source code for the C++ program “Hello, World!” (hello.cc).</w:t>
      </w:r>
    </w:p>
    <w:p w14:paraId="6F2D764C" w14:textId="77777777" w:rsidR="0098371E" w:rsidRPr="0098371E" w:rsidRDefault="0098371E" w:rsidP="00260CC7">
      <w:pPr>
        <w:pStyle w:val="ParagraphText"/>
        <w:shd w:val="clear" w:color="auto" w:fill="EEECE1" w:themeFill="background2"/>
        <w:spacing w:line="240" w:lineRule="auto"/>
        <w:ind w:firstLine="0"/>
        <w:rPr>
          <w:rFonts w:ascii="Courier Std" w:hAnsi="Courier Std"/>
          <w:sz w:val="20"/>
          <w:szCs w:val="18"/>
        </w:rPr>
      </w:pPr>
      <w:r w:rsidRPr="0098371E">
        <w:rPr>
          <w:rFonts w:ascii="Courier Std" w:hAnsi="Courier Std"/>
          <w:sz w:val="20"/>
          <w:szCs w:val="18"/>
        </w:rPr>
        <w:t>#include &lt;iostream&gt;</w:t>
      </w:r>
    </w:p>
    <w:p w14:paraId="3E202C62" w14:textId="77777777" w:rsidR="0098371E" w:rsidRPr="0098371E" w:rsidRDefault="0098371E" w:rsidP="00260CC7">
      <w:pPr>
        <w:pStyle w:val="ParagraphText"/>
        <w:shd w:val="clear" w:color="auto" w:fill="EEECE1" w:themeFill="background2"/>
        <w:spacing w:line="240" w:lineRule="auto"/>
        <w:ind w:firstLine="0"/>
        <w:rPr>
          <w:rFonts w:ascii="Courier Std" w:hAnsi="Courier Std"/>
          <w:sz w:val="20"/>
          <w:szCs w:val="18"/>
        </w:rPr>
      </w:pPr>
      <w:r w:rsidRPr="0098371E">
        <w:rPr>
          <w:rFonts w:ascii="Courier Std" w:hAnsi="Courier Std"/>
          <w:sz w:val="20"/>
          <w:szCs w:val="18"/>
        </w:rPr>
        <w:t>using namespace std;</w:t>
      </w:r>
    </w:p>
    <w:p w14:paraId="73537F4B" w14:textId="77777777" w:rsidR="0098371E" w:rsidRPr="0098371E" w:rsidRDefault="0098371E" w:rsidP="00260CC7">
      <w:pPr>
        <w:pStyle w:val="ParagraphText"/>
        <w:shd w:val="clear" w:color="auto" w:fill="EEECE1" w:themeFill="background2"/>
        <w:spacing w:line="240" w:lineRule="auto"/>
        <w:ind w:firstLine="0"/>
        <w:rPr>
          <w:rFonts w:ascii="Courier Std" w:hAnsi="Courier Std"/>
          <w:sz w:val="20"/>
          <w:szCs w:val="18"/>
        </w:rPr>
      </w:pPr>
    </w:p>
    <w:p w14:paraId="65475C53" w14:textId="77777777" w:rsidR="0098371E" w:rsidRPr="0098371E" w:rsidRDefault="0098371E" w:rsidP="00260CC7">
      <w:pPr>
        <w:pStyle w:val="ParagraphText"/>
        <w:shd w:val="clear" w:color="auto" w:fill="EEECE1" w:themeFill="background2"/>
        <w:spacing w:line="240" w:lineRule="auto"/>
        <w:ind w:firstLine="0"/>
        <w:rPr>
          <w:rFonts w:ascii="Courier Std" w:hAnsi="Courier Std"/>
          <w:sz w:val="20"/>
          <w:szCs w:val="18"/>
        </w:rPr>
      </w:pPr>
      <w:r w:rsidRPr="0098371E">
        <w:rPr>
          <w:rFonts w:ascii="Courier Std" w:hAnsi="Courier Std"/>
          <w:sz w:val="20"/>
          <w:szCs w:val="18"/>
        </w:rPr>
        <w:t xml:space="preserve">int </w:t>
      </w:r>
      <w:proofErr w:type="gramStart"/>
      <w:r w:rsidRPr="0098371E">
        <w:rPr>
          <w:rFonts w:ascii="Courier Std" w:hAnsi="Courier Std"/>
          <w:sz w:val="20"/>
          <w:szCs w:val="18"/>
        </w:rPr>
        <w:t>main(</w:t>
      </w:r>
      <w:proofErr w:type="gramEnd"/>
      <w:r w:rsidRPr="0098371E">
        <w:rPr>
          <w:rFonts w:ascii="Courier Std" w:hAnsi="Courier Std"/>
          <w:sz w:val="20"/>
          <w:szCs w:val="18"/>
        </w:rPr>
        <w:t>)</w:t>
      </w:r>
    </w:p>
    <w:p w14:paraId="7DADD48F" w14:textId="77777777" w:rsidR="0098371E" w:rsidRPr="0098371E" w:rsidRDefault="0098371E" w:rsidP="00260CC7">
      <w:pPr>
        <w:pStyle w:val="ParagraphText"/>
        <w:shd w:val="clear" w:color="auto" w:fill="EEECE1" w:themeFill="background2"/>
        <w:spacing w:line="240" w:lineRule="auto"/>
        <w:ind w:firstLine="0"/>
        <w:rPr>
          <w:rFonts w:ascii="Courier Std" w:hAnsi="Courier Std"/>
          <w:sz w:val="20"/>
          <w:szCs w:val="18"/>
        </w:rPr>
      </w:pPr>
      <w:r w:rsidRPr="0098371E">
        <w:rPr>
          <w:rFonts w:ascii="Courier Std" w:hAnsi="Courier Std"/>
          <w:sz w:val="20"/>
          <w:szCs w:val="18"/>
        </w:rPr>
        <w:t>{</w:t>
      </w:r>
    </w:p>
    <w:p w14:paraId="10C06E2F" w14:textId="77777777" w:rsidR="0098371E" w:rsidRPr="0098371E" w:rsidRDefault="0098371E" w:rsidP="00260CC7">
      <w:pPr>
        <w:pStyle w:val="ParagraphText"/>
        <w:shd w:val="clear" w:color="auto" w:fill="EEECE1" w:themeFill="background2"/>
        <w:spacing w:line="240" w:lineRule="auto"/>
        <w:ind w:firstLine="0"/>
        <w:rPr>
          <w:rFonts w:ascii="Courier Std" w:hAnsi="Courier Std"/>
          <w:sz w:val="20"/>
          <w:szCs w:val="18"/>
        </w:rPr>
      </w:pPr>
      <w:r w:rsidRPr="0098371E">
        <w:rPr>
          <w:rFonts w:ascii="Courier Std" w:hAnsi="Courier Std"/>
          <w:sz w:val="20"/>
          <w:szCs w:val="18"/>
        </w:rPr>
        <w:t xml:space="preserve">  </w:t>
      </w:r>
      <w:proofErr w:type="spellStart"/>
      <w:r w:rsidRPr="0098371E">
        <w:rPr>
          <w:rFonts w:ascii="Courier Std" w:hAnsi="Courier Std"/>
          <w:sz w:val="20"/>
          <w:szCs w:val="18"/>
        </w:rPr>
        <w:t>cout</w:t>
      </w:r>
      <w:proofErr w:type="spellEnd"/>
      <w:r w:rsidRPr="0098371E">
        <w:rPr>
          <w:rFonts w:ascii="Courier Std" w:hAnsi="Courier Std"/>
          <w:sz w:val="20"/>
          <w:szCs w:val="18"/>
        </w:rPr>
        <w:t xml:space="preserve"> &lt;&lt; "Hello, World!" &lt;&lt; </w:t>
      </w:r>
      <w:proofErr w:type="spellStart"/>
      <w:r w:rsidRPr="0098371E">
        <w:rPr>
          <w:rFonts w:ascii="Courier Std" w:hAnsi="Courier Std"/>
          <w:sz w:val="20"/>
          <w:szCs w:val="18"/>
        </w:rPr>
        <w:t>endl</w:t>
      </w:r>
      <w:proofErr w:type="spellEnd"/>
      <w:r w:rsidRPr="0098371E">
        <w:rPr>
          <w:rFonts w:ascii="Courier Std" w:hAnsi="Courier Std"/>
          <w:sz w:val="20"/>
          <w:szCs w:val="18"/>
        </w:rPr>
        <w:t>;</w:t>
      </w:r>
    </w:p>
    <w:p w14:paraId="414FBAD8" w14:textId="77777777" w:rsidR="0098371E" w:rsidRPr="0098371E" w:rsidRDefault="0098371E" w:rsidP="00260CC7">
      <w:pPr>
        <w:pStyle w:val="ParagraphText"/>
        <w:shd w:val="clear" w:color="auto" w:fill="EEECE1" w:themeFill="background2"/>
        <w:spacing w:line="240" w:lineRule="auto"/>
        <w:ind w:firstLine="0"/>
        <w:rPr>
          <w:rFonts w:ascii="Courier Std" w:hAnsi="Courier Std"/>
          <w:sz w:val="20"/>
          <w:szCs w:val="18"/>
        </w:rPr>
      </w:pPr>
      <w:r w:rsidRPr="0098371E">
        <w:rPr>
          <w:rFonts w:ascii="Courier Std" w:hAnsi="Courier Std"/>
          <w:sz w:val="20"/>
          <w:szCs w:val="18"/>
        </w:rPr>
        <w:t xml:space="preserve">  return 0;</w:t>
      </w:r>
    </w:p>
    <w:p w14:paraId="2ABFCC08" w14:textId="77777777" w:rsidR="0098371E" w:rsidRPr="0098371E" w:rsidRDefault="0098371E" w:rsidP="00260CC7">
      <w:pPr>
        <w:pStyle w:val="ParagraphText"/>
        <w:shd w:val="clear" w:color="auto" w:fill="EEECE1" w:themeFill="background2"/>
        <w:spacing w:line="240" w:lineRule="auto"/>
        <w:ind w:firstLine="0"/>
        <w:rPr>
          <w:rFonts w:ascii="Courier Std" w:hAnsi="Courier Std"/>
          <w:sz w:val="20"/>
          <w:szCs w:val="18"/>
        </w:rPr>
      </w:pPr>
      <w:r w:rsidRPr="0098371E">
        <w:rPr>
          <w:rFonts w:ascii="Courier Std" w:hAnsi="Courier Std"/>
          <w:sz w:val="20"/>
          <w:szCs w:val="18"/>
        </w:rPr>
        <w:t>}</w:t>
      </w:r>
    </w:p>
    <w:p w14:paraId="1B032766" w14:textId="77777777" w:rsidR="00870CAF" w:rsidRDefault="00870CAF" w:rsidP="00F66501">
      <w:pPr>
        <w:pStyle w:val="ParagraphText"/>
        <w:shd w:val="clear" w:color="auto" w:fill="DDD9C3" w:themeFill="background2" w:themeFillShade="E6"/>
        <w:spacing w:line="240" w:lineRule="auto"/>
        <w:ind w:firstLine="0"/>
      </w:pPr>
    </w:p>
    <w:p w14:paraId="630B3B62" w14:textId="77777777" w:rsidR="0098371E" w:rsidRDefault="0098371E" w:rsidP="00260CC7">
      <w:pPr>
        <w:pStyle w:val="ParagraphText"/>
        <w:shd w:val="clear" w:color="auto" w:fill="DDD9C3" w:themeFill="background2" w:themeFillShade="E6"/>
        <w:ind w:firstLine="0"/>
      </w:pPr>
      <w:r>
        <w:t>&lt;/DELETEME&gt;</w:t>
      </w:r>
    </w:p>
    <w:p w14:paraId="40F21BCF" w14:textId="77777777" w:rsidR="00260CC7" w:rsidRDefault="00260CC7" w:rsidP="0098371E">
      <w:pPr>
        <w:pStyle w:val="ParagraphText"/>
        <w:ind w:firstLine="0"/>
      </w:pPr>
    </w:p>
    <w:p w14:paraId="23219BAF" w14:textId="77777777" w:rsidR="000A70F3" w:rsidRDefault="000A70F3" w:rsidP="000A70F3">
      <w:pPr>
        <w:pStyle w:val="AppendixHeading1"/>
      </w:pPr>
      <w:bookmarkStart w:id="28" w:name="_Toc58983448"/>
      <w:r>
        <w:lastRenderedPageBreak/>
        <w:t>Test Data</w:t>
      </w:r>
      <w:bookmarkEnd w:id="28"/>
    </w:p>
    <w:p w14:paraId="5B5E46FD" w14:textId="77777777" w:rsidR="008B6277" w:rsidRDefault="0091454D" w:rsidP="00260CC7">
      <w:pPr>
        <w:pStyle w:val="ParagraphText"/>
        <w:shd w:val="clear" w:color="auto" w:fill="DDD9C3" w:themeFill="background2" w:themeFillShade="E6"/>
        <w:ind w:firstLine="0"/>
      </w:pPr>
      <w:r>
        <w:t>&lt;DELETEME&gt;</w:t>
      </w:r>
    </w:p>
    <w:p w14:paraId="4AD63D83" w14:textId="77777777" w:rsidR="0091454D" w:rsidRDefault="0091454D" w:rsidP="00260CC7">
      <w:pPr>
        <w:pStyle w:val="ParagraphText"/>
        <w:shd w:val="clear" w:color="auto" w:fill="DDD9C3" w:themeFill="background2" w:themeFillShade="E6"/>
      </w:pPr>
      <w:r>
        <w:t>Write a short statement that informs the reader of this appendix’s purpose and contents.</w:t>
      </w:r>
    </w:p>
    <w:p w14:paraId="1802B01F" w14:textId="77777777" w:rsidR="008B6277" w:rsidRDefault="008B6277" w:rsidP="00260CC7">
      <w:pPr>
        <w:pStyle w:val="ParagraphText"/>
        <w:shd w:val="clear" w:color="auto" w:fill="DDD9C3" w:themeFill="background2" w:themeFillShade="E6"/>
      </w:pPr>
    </w:p>
    <w:p w14:paraId="3A2B4D75" w14:textId="77777777" w:rsidR="008B6277" w:rsidRDefault="0091454D" w:rsidP="00260CC7">
      <w:pPr>
        <w:pStyle w:val="ParagraphText"/>
        <w:shd w:val="clear" w:color="auto" w:fill="DDD9C3" w:themeFill="background2" w:themeFillShade="E6"/>
      </w:pPr>
      <w:r>
        <w:t>See the instructions provided in the section “Test Data Appendix” in the accompanying fil</w:t>
      </w:r>
      <w:r w:rsidR="00260CC7">
        <w:t xml:space="preserve">e </w:t>
      </w:r>
      <w:r w:rsidR="00260CC7" w:rsidRPr="00243D68">
        <w:rPr>
          <w:color w:val="C00000"/>
        </w:rPr>
        <w:t>Individual Contributions Report Instructions.pdf</w:t>
      </w:r>
      <w:r>
        <w:t>.</w:t>
      </w:r>
    </w:p>
    <w:p w14:paraId="2A476430" w14:textId="77777777" w:rsidR="000A70F3" w:rsidRDefault="0091454D" w:rsidP="00260CC7">
      <w:pPr>
        <w:pStyle w:val="ParagraphText"/>
        <w:shd w:val="clear" w:color="auto" w:fill="DDD9C3" w:themeFill="background2" w:themeFillShade="E6"/>
        <w:ind w:firstLine="0"/>
      </w:pPr>
      <w:r>
        <w:t>&lt;/DELETEME&gt;</w:t>
      </w:r>
    </w:p>
    <w:p w14:paraId="0FDB4162" w14:textId="77777777" w:rsidR="00260CC7" w:rsidRPr="000A70F3" w:rsidRDefault="00260CC7" w:rsidP="008B6277">
      <w:pPr>
        <w:pStyle w:val="ParagraphText"/>
        <w:ind w:firstLine="0"/>
      </w:pPr>
    </w:p>
    <w:p w14:paraId="69680C10" w14:textId="77777777" w:rsidR="00C95340" w:rsidRDefault="004F3CE9" w:rsidP="00553AA7">
      <w:pPr>
        <w:pStyle w:val="Heading1"/>
        <w:pageBreakBefore/>
      </w:pPr>
      <w:bookmarkStart w:id="29" w:name="_Toc58983449"/>
      <w:r>
        <w:lastRenderedPageBreak/>
        <w:t>References</w:t>
      </w:r>
      <w:bookmarkEnd w:id="29"/>
    </w:p>
    <w:p w14:paraId="57A3BC3F" w14:textId="77777777" w:rsidR="006C1259" w:rsidRDefault="00CE73F0" w:rsidP="00260CC7">
      <w:pPr>
        <w:pStyle w:val="ParagraphText"/>
        <w:shd w:val="clear" w:color="auto" w:fill="DDD9C3" w:themeFill="background2" w:themeFillShade="E6"/>
        <w:ind w:firstLine="0"/>
      </w:pPr>
      <w:r>
        <w:t>&lt;DELETEME&gt;</w:t>
      </w:r>
    </w:p>
    <w:p w14:paraId="3F798F15" w14:textId="77777777" w:rsidR="006C1259" w:rsidRDefault="00CE73F0" w:rsidP="00260CC7">
      <w:pPr>
        <w:pStyle w:val="ParagraphText"/>
        <w:shd w:val="clear" w:color="auto" w:fill="DDD9C3" w:themeFill="background2" w:themeFillShade="E6"/>
      </w:pPr>
      <w:r>
        <w:t>See the instructions provided in the section “</w:t>
      </w:r>
      <w:r w:rsidR="00F93EA2">
        <w:t>References</w:t>
      </w:r>
      <w:r>
        <w:t>” in the accompanying fil</w:t>
      </w:r>
      <w:r w:rsidR="00260CC7">
        <w:t xml:space="preserve">e </w:t>
      </w:r>
      <w:r w:rsidR="00260CC7" w:rsidRPr="00243D68">
        <w:rPr>
          <w:color w:val="C00000"/>
        </w:rPr>
        <w:t>Individual Contributions Report Instructions.pdf</w:t>
      </w:r>
      <w:r>
        <w:t>.</w:t>
      </w:r>
    </w:p>
    <w:p w14:paraId="3572FC6F" w14:textId="77777777" w:rsidR="00E731CE" w:rsidRDefault="00CE73F0" w:rsidP="00260CC7">
      <w:pPr>
        <w:pStyle w:val="ParagraphText"/>
        <w:shd w:val="clear" w:color="auto" w:fill="DDD9C3" w:themeFill="background2" w:themeFillShade="E6"/>
        <w:ind w:firstLine="0"/>
      </w:pPr>
      <w:r>
        <w:t>&lt;/DELETEME&gt;</w:t>
      </w:r>
    </w:p>
    <w:p w14:paraId="174B0611" w14:textId="77777777" w:rsidR="00260CC7" w:rsidRDefault="00260CC7" w:rsidP="006C1259">
      <w:pPr>
        <w:pStyle w:val="ParagraphText"/>
        <w:ind w:firstLine="0"/>
      </w:pPr>
    </w:p>
    <w:sectPr w:rsidR="00260CC7" w:rsidSect="00C95340">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CC1B4" w14:textId="77777777" w:rsidR="00CD69CC" w:rsidRDefault="00CD69CC" w:rsidP="00B84234">
      <w:pPr>
        <w:spacing w:after="0" w:line="240" w:lineRule="auto"/>
      </w:pPr>
      <w:r>
        <w:separator/>
      </w:r>
    </w:p>
  </w:endnote>
  <w:endnote w:type="continuationSeparator" w:id="0">
    <w:p w14:paraId="5A692CE8" w14:textId="77777777" w:rsidR="00CD69CC" w:rsidRDefault="00CD69CC" w:rsidP="00B8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Std">
    <w:altName w:val="Courier New"/>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71767"/>
      <w:docPartObj>
        <w:docPartGallery w:val="Page Numbers (Bottom of Page)"/>
        <w:docPartUnique/>
      </w:docPartObj>
    </w:sdtPr>
    <w:sdtEndPr>
      <w:rPr>
        <w:noProof/>
      </w:rPr>
    </w:sdtEndPr>
    <w:sdtContent>
      <w:p w14:paraId="14D4D94C" w14:textId="77777777" w:rsidR="00783CED" w:rsidRDefault="00783CED" w:rsidP="007750A2">
        <w:pPr>
          <w:pStyle w:val="Footer"/>
          <w:jc w:val="center"/>
        </w:pPr>
        <w:r>
          <w:fldChar w:fldCharType="begin"/>
        </w:r>
        <w:r>
          <w:instrText xml:space="preserve"> PAGE   \* MERGEFORMAT </w:instrText>
        </w:r>
        <w:r>
          <w:fldChar w:fldCharType="separate"/>
        </w:r>
        <w:r w:rsidR="003E3BA7">
          <w:rPr>
            <w:noProof/>
          </w:rPr>
          <w:t>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409263"/>
      <w:docPartObj>
        <w:docPartGallery w:val="Page Numbers (Bottom of Page)"/>
        <w:docPartUnique/>
      </w:docPartObj>
    </w:sdtPr>
    <w:sdtEndPr>
      <w:rPr>
        <w:noProof/>
      </w:rPr>
    </w:sdtEndPr>
    <w:sdtContent>
      <w:p w14:paraId="6F22FBEB" w14:textId="77777777" w:rsidR="005A227D" w:rsidRDefault="005A227D" w:rsidP="007750A2">
        <w:pPr>
          <w:pStyle w:val="Footer"/>
          <w:jc w:val="center"/>
        </w:pPr>
        <w:r>
          <w:fldChar w:fldCharType="begin"/>
        </w:r>
        <w:r>
          <w:instrText xml:space="preserve"> PAGE   \* MERGEFORMAT </w:instrText>
        </w:r>
        <w:r>
          <w:fldChar w:fldCharType="separate"/>
        </w:r>
        <w:r>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12A79" w14:textId="77777777" w:rsidR="00CD69CC" w:rsidRDefault="00CD69CC" w:rsidP="00B84234">
      <w:pPr>
        <w:spacing w:after="0" w:line="240" w:lineRule="auto"/>
      </w:pPr>
      <w:r>
        <w:separator/>
      </w:r>
    </w:p>
  </w:footnote>
  <w:footnote w:type="continuationSeparator" w:id="0">
    <w:p w14:paraId="42F04845" w14:textId="77777777" w:rsidR="00CD69CC" w:rsidRDefault="00CD69CC" w:rsidP="00B84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C8164" w14:textId="77777777" w:rsidR="00783CED" w:rsidRDefault="00783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ADF"/>
    <w:multiLevelType w:val="hybridMultilevel"/>
    <w:tmpl w:val="8DD841C6"/>
    <w:lvl w:ilvl="0" w:tplc="D6701EF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32E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025AD1"/>
    <w:multiLevelType w:val="hybridMultilevel"/>
    <w:tmpl w:val="83C21224"/>
    <w:lvl w:ilvl="0" w:tplc="FBB602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1215A"/>
    <w:multiLevelType w:val="hybridMultilevel"/>
    <w:tmpl w:val="3F82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C3066"/>
    <w:multiLevelType w:val="hybridMultilevel"/>
    <w:tmpl w:val="44AA9D1C"/>
    <w:lvl w:ilvl="0" w:tplc="B2FAD6BC">
      <w:start w:val="1"/>
      <w:numFmt w:val="decimal"/>
      <w:pStyle w:val="IEEEReferenceList"/>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50843"/>
    <w:multiLevelType w:val="hybridMultilevel"/>
    <w:tmpl w:val="C8CE0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B3F3F"/>
    <w:multiLevelType w:val="hybridMultilevel"/>
    <w:tmpl w:val="C5B66250"/>
    <w:lvl w:ilvl="0" w:tplc="25D83662">
      <w:start w:val="3"/>
      <w:numFmt w:val="bullet"/>
      <w:lvlText w:val="-"/>
      <w:lvlJc w:val="left"/>
      <w:pPr>
        <w:ind w:left="2520" w:hanging="360"/>
      </w:pPr>
      <w:rPr>
        <w:rFonts w:ascii="Courier New" w:eastAsiaTheme="minorHAnsi"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A2518FC"/>
    <w:multiLevelType w:val="hybridMultilevel"/>
    <w:tmpl w:val="7A7C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66331"/>
    <w:multiLevelType w:val="hybridMultilevel"/>
    <w:tmpl w:val="2E9EA86A"/>
    <w:lvl w:ilvl="0" w:tplc="D6701EF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1458E8"/>
    <w:multiLevelType w:val="multilevel"/>
    <w:tmpl w:val="533A3A2C"/>
    <w:lvl w:ilvl="0">
      <w:start w:val="1"/>
      <w:numFmt w:val="decimal"/>
      <w:pStyle w:val="ChapterHeading1"/>
      <w:suff w:val="nothing"/>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upperLetter"/>
      <w:pStyle w:val="AppendixHeading1"/>
      <w:suff w:val="nothing"/>
      <w:lvlText w:val="Appendix %9. "/>
      <w:lvlJc w:val="left"/>
      <w:pPr>
        <w:ind w:left="0" w:firstLine="0"/>
      </w:pPr>
      <w:rPr>
        <w:rFonts w:hint="default"/>
      </w:rPr>
    </w:lvl>
  </w:abstractNum>
  <w:abstractNum w:abstractNumId="10" w15:restartNumberingAfterBreak="0">
    <w:nsid w:val="431A6FC4"/>
    <w:multiLevelType w:val="hybridMultilevel"/>
    <w:tmpl w:val="E27C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31E64"/>
    <w:multiLevelType w:val="hybridMultilevel"/>
    <w:tmpl w:val="0EBA78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A64F6"/>
    <w:multiLevelType w:val="hybridMultilevel"/>
    <w:tmpl w:val="F87A1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73B4B"/>
    <w:multiLevelType w:val="hybridMultilevel"/>
    <w:tmpl w:val="D2EC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97657"/>
    <w:multiLevelType w:val="multilevel"/>
    <w:tmpl w:val="2D50A16E"/>
    <w:lvl w:ilvl="0">
      <w:start w:val="1"/>
      <w:numFmt w:val="decimal"/>
      <w:suff w:val="nothing"/>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upperLetter"/>
      <w:pStyle w:val="MyHeading9"/>
      <w:suff w:val="nothing"/>
      <w:lvlText w:val="Appendix %9. "/>
      <w:lvlJc w:val="left"/>
      <w:pPr>
        <w:ind w:left="0" w:firstLine="0"/>
      </w:pPr>
      <w:rPr>
        <w:rFonts w:hint="default"/>
      </w:rPr>
    </w:lvl>
  </w:abstractNum>
  <w:abstractNum w:abstractNumId="15" w15:restartNumberingAfterBreak="0">
    <w:nsid w:val="70041C17"/>
    <w:multiLevelType w:val="hybridMultilevel"/>
    <w:tmpl w:val="BDA02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D704D"/>
    <w:multiLevelType w:val="hybridMultilevel"/>
    <w:tmpl w:val="F83A7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3"/>
  </w:num>
  <w:num w:numId="4">
    <w:abstractNumId w:val="16"/>
  </w:num>
  <w:num w:numId="5">
    <w:abstractNumId w:val="11"/>
  </w:num>
  <w:num w:numId="6">
    <w:abstractNumId w:val="3"/>
  </w:num>
  <w:num w:numId="7">
    <w:abstractNumId w:val="2"/>
  </w:num>
  <w:num w:numId="8">
    <w:abstractNumId w:val="7"/>
  </w:num>
  <w:num w:numId="9">
    <w:abstractNumId w:val="6"/>
  </w:num>
  <w:num w:numId="10">
    <w:abstractNumId w:val="5"/>
  </w:num>
  <w:num w:numId="11">
    <w:abstractNumId w:val="15"/>
  </w:num>
  <w:num w:numId="12">
    <w:abstractNumId w:val="1"/>
  </w:num>
  <w:num w:numId="13">
    <w:abstractNumId w:val="10"/>
  </w:num>
  <w:num w:numId="14">
    <w:abstractNumId w:val="0"/>
  </w:num>
  <w:num w:numId="15">
    <w:abstractNumId w:val="8"/>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576&lt;/HangingIndent&gt;&lt;LineSpacing&gt;1&lt;/LineSpacing&gt;&lt;SpaceAfter&gt;0&lt;/SpaceAfter&gt;&lt;HyperlinksEnabled&gt;1&lt;/HyperlinksEnabled&gt;&lt;HyperlinksVisible&gt;0&lt;/HyperlinksVisible&gt;&lt;EnableBibliographyCategories&gt;0&lt;/EnableBibliographyCategories&gt;&lt;/ENLayout&gt;"/>
    <w:docVar w:name="EN.Libraries" w:val="&lt;Libraries&gt;&lt;item db-id=&quot;d92zwr5vatd9r3ed0s95erx9stwr0twf9r5e&quot;&gt;ECE Couses&lt;record-ids&gt;&lt;item&gt;106&lt;/item&gt;&lt;/record-ids&gt;&lt;/item&gt;&lt;/Libraries&gt;"/>
  </w:docVars>
  <w:rsids>
    <w:rsidRoot w:val="00C43074"/>
    <w:rsid w:val="0000655E"/>
    <w:rsid w:val="00007A31"/>
    <w:rsid w:val="00010227"/>
    <w:rsid w:val="00010886"/>
    <w:rsid w:val="00011198"/>
    <w:rsid w:val="00012D79"/>
    <w:rsid w:val="000138E0"/>
    <w:rsid w:val="00017E39"/>
    <w:rsid w:val="00023C22"/>
    <w:rsid w:val="0002719A"/>
    <w:rsid w:val="000307D3"/>
    <w:rsid w:val="00033FC5"/>
    <w:rsid w:val="00037B03"/>
    <w:rsid w:val="00040351"/>
    <w:rsid w:val="00041F30"/>
    <w:rsid w:val="00042B57"/>
    <w:rsid w:val="000441AB"/>
    <w:rsid w:val="0004499D"/>
    <w:rsid w:val="000451F2"/>
    <w:rsid w:val="00045BC0"/>
    <w:rsid w:val="00047DB7"/>
    <w:rsid w:val="00050B56"/>
    <w:rsid w:val="00051BBF"/>
    <w:rsid w:val="0005206D"/>
    <w:rsid w:val="00052EED"/>
    <w:rsid w:val="00053C25"/>
    <w:rsid w:val="00054F70"/>
    <w:rsid w:val="00055D7E"/>
    <w:rsid w:val="000602D1"/>
    <w:rsid w:val="00061DBD"/>
    <w:rsid w:val="000675E4"/>
    <w:rsid w:val="000722E0"/>
    <w:rsid w:val="00075C4F"/>
    <w:rsid w:val="00076CEF"/>
    <w:rsid w:val="00081AAA"/>
    <w:rsid w:val="00084E90"/>
    <w:rsid w:val="00086F49"/>
    <w:rsid w:val="00087917"/>
    <w:rsid w:val="00090D19"/>
    <w:rsid w:val="0009109E"/>
    <w:rsid w:val="00093A36"/>
    <w:rsid w:val="0009419B"/>
    <w:rsid w:val="0009484B"/>
    <w:rsid w:val="00094A9C"/>
    <w:rsid w:val="00095D88"/>
    <w:rsid w:val="00097D68"/>
    <w:rsid w:val="000A6761"/>
    <w:rsid w:val="000A70F3"/>
    <w:rsid w:val="000B03EB"/>
    <w:rsid w:val="000B0527"/>
    <w:rsid w:val="000B054F"/>
    <w:rsid w:val="000B0E2A"/>
    <w:rsid w:val="000B2797"/>
    <w:rsid w:val="000B56ED"/>
    <w:rsid w:val="000B62CC"/>
    <w:rsid w:val="000C549F"/>
    <w:rsid w:val="000C7A12"/>
    <w:rsid w:val="000E0E15"/>
    <w:rsid w:val="000E198F"/>
    <w:rsid w:val="000E69B3"/>
    <w:rsid w:val="000E6B26"/>
    <w:rsid w:val="000E734A"/>
    <w:rsid w:val="000F0BF4"/>
    <w:rsid w:val="000F126B"/>
    <w:rsid w:val="000F35F4"/>
    <w:rsid w:val="000F40FB"/>
    <w:rsid w:val="000F5CBE"/>
    <w:rsid w:val="000F6ECE"/>
    <w:rsid w:val="000F6F09"/>
    <w:rsid w:val="001018F8"/>
    <w:rsid w:val="00105218"/>
    <w:rsid w:val="0010678F"/>
    <w:rsid w:val="00106B59"/>
    <w:rsid w:val="001071BF"/>
    <w:rsid w:val="0011126A"/>
    <w:rsid w:val="00111831"/>
    <w:rsid w:val="00114C3A"/>
    <w:rsid w:val="001176B8"/>
    <w:rsid w:val="00117D95"/>
    <w:rsid w:val="0012341D"/>
    <w:rsid w:val="001250A6"/>
    <w:rsid w:val="0013155D"/>
    <w:rsid w:val="00131CF0"/>
    <w:rsid w:val="00132D51"/>
    <w:rsid w:val="0013337E"/>
    <w:rsid w:val="00133910"/>
    <w:rsid w:val="001354C7"/>
    <w:rsid w:val="001366BB"/>
    <w:rsid w:val="001368E4"/>
    <w:rsid w:val="00137C75"/>
    <w:rsid w:val="00140268"/>
    <w:rsid w:val="001407AB"/>
    <w:rsid w:val="001426BB"/>
    <w:rsid w:val="0014270A"/>
    <w:rsid w:val="00146FAE"/>
    <w:rsid w:val="00147963"/>
    <w:rsid w:val="00150CE0"/>
    <w:rsid w:val="00151DB5"/>
    <w:rsid w:val="0015358D"/>
    <w:rsid w:val="001536DD"/>
    <w:rsid w:val="00154463"/>
    <w:rsid w:val="0015457B"/>
    <w:rsid w:val="00154852"/>
    <w:rsid w:val="001561A4"/>
    <w:rsid w:val="001577AB"/>
    <w:rsid w:val="00162A8A"/>
    <w:rsid w:val="00162E97"/>
    <w:rsid w:val="00164113"/>
    <w:rsid w:val="0017011D"/>
    <w:rsid w:val="001731C3"/>
    <w:rsid w:val="00173570"/>
    <w:rsid w:val="00175129"/>
    <w:rsid w:val="00176613"/>
    <w:rsid w:val="00180E87"/>
    <w:rsid w:val="00181C8C"/>
    <w:rsid w:val="00182256"/>
    <w:rsid w:val="00182FBD"/>
    <w:rsid w:val="00183115"/>
    <w:rsid w:val="00184956"/>
    <w:rsid w:val="001855B7"/>
    <w:rsid w:val="00187286"/>
    <w:rsid w:val="001877C3"/>
    <w:rsid w:val="001924DE"/>
    <w:rsid w:val="00192DD3"/>
    <w:rsid w:val="00193850"/>
    <w:rsid w:val="00193913"/>
    <w:rsid w:val="00195655"/>
    <w:rsid w:val="001976A6"/>
    <w:rsid w:val="00197F15"/>
    <w:rsid w:val="001A4E54"/>
    <w:rsid w:val="001A5E38"/>
    <w:rsid w:val="001A6231"/>
    <w:rsid w:val="001A7F07"/>
    <w:rsid w:val="001B0729"/>
    <w:rsid w:val="001B1153"/>
    <w:rsid w:val="001B1774"/>
    <w:rsid w:val="001B218A"/>
    <w:rsid w:val="001B6570"/>
    <w:rsid w:val="001B672C"/>
    <w:rsid w:val="001B7457"/>
    <w:rsid w:val="001B7AE4"/>
    <w:rsid w:val="001C5698"/>
    <w:rsid w:val="001C572E"/>
    <w:rsid w:val="001C7AED"/>
    <w:rsid w:val="001D0E57"/>
    <w:rsid w:val="001D2E2E"/>
    <w:rsid w:val="001D2FE3"/>
    <w:rsid w:val="001D33D5"/>
    <w:rsid w:val="001D3725"/>
    <w:rsid w:val="001D5DB3"/>
    <w:rsid w:val="001D5FB5"/>
    <w:rsid w:val="001D7EBF"/>
    <w:rsid w:val="001E2133"/>
    <w:rsid w:val="001E4A9D"/>
    <w:rsid w:val="001E4C81"/>
    <w:rsid w:val="001E65A8"/>
    <w:rsid w:val="001F07A2"/>
    <w:rsid w:val="001F1EFB"/>
    <w:rsid w:val="001F1F50"/>
    <w:rsid w:val="001F5AF4"/>
    <w:rsid w:val="0020072F"/>
    <w:rsid w:val="002017E8"/>
    <w:rsid w:val="00204A55"/>
    <w:rsid w:val="00206FC3"/>
    <w:rsid w:val="00206FD5"/>
    <w:rsid w:val="00207EA6"/>
    <w:rsid w:val="0021011C"/>
    <w:rsid w:val="00210A69"/>
    <w:rsid w:val="0021180F"/>
    <w:rsid w:val="00214A30"/>
    <w:rsid w:val="00215083"/>
    <w:rsid w:val="00216B41"/>
    <w:rsid w:val="0022083A"/>
    <w:rsid w:val="00221E1C"/>
    <w:rsid w:val="002230E6"/>
    <w:rsid w:val="0022314D"/>
    <w:rsid w:val="0022654B"/>
    <w:rsid w:val="002361D2"/>
    <w:rsid w:val="00237C93"/>
    <w:rsid w:val="0024196C"/>
    <w:rsid w:val="00243D68"/>
    <w:rsid w:val="00252410"/>
    <w:rsid w:val="00253ABD"/>
    <w:rsid w:val="002549E7"/>
    <w:rsid w:val="00255A4B"/>
    <w:rsid w:val="00260CC7"/>
    <w:rsid w:val="002630FC"/>
    <w:rsid w:val="00266C8F"/>
    <w:rsid w:val="00272033"/>
    <w:rsid w:val="00272539"/>
    <w:rsid w:val="00275BC6"/>
    <w:rsid w:val="0027764F"/>
    <w:rsid w:val="002805BE"/>
    <w:rsid w:val="00281F6F"/>
    <w:rsid w:val="00287E4F"/>
    <w:rsid w:val="0029133C"/>
    <w:rsid w:val="0029387E"/>
    <w:rsid w:val="00294F6A"/>
    <w:rsid w:val="00295D18"/>
    <w:rsid w:val="00295F6B"/>
    <w:rsid w:val="002A1B4D"/>
    <w:rsid w:val="002A3EA0"/>
    <w:rsid w:val="002A42AF"/>
    <w:rsid w:val="002A4FA3"/>
    <w:rsid w:val="002A5DD7"/>
    <w:rsid w:val="002A6269"/>
    <w:rsid w:val="002A6691"/>
    <w:rsid w:val="002A6D1F"/>
    <w:rsid w:val="002A6ECE"/>
    <w:rsid w:val="002A6F8E"/>
    <w:rsid w:val="002A7C1E"/>
    <w:rsid w:val="002B040C"/>
    <w:rsid w:val="002B16FB"/>
    <w:rsid w:val="002B4627"/>
    <w:rsid w:val="002B47ED"/>
    <w:rsid w:val="002B5026"/>
    <w:rsid w:val="002C06F7"/>
    <w:rsid w:val="002C12F8"/>
    <w:rsid w:val="002C303C"/>
    <w:rsid w:val="002C46BC"/>
    <w:rsid w:val="002C59B8"/>
    <w:rsid w:val="002C6507"/>
    <w:rsid w:val="002D0307"/>
    <w:rsid w:val="002D17CA"/>
    <w:rsid w:val="002D2C51"/>
    <w:rsid w:val="002D53F6"/>
    <w:rsid w:val="002D623C"/>
    <w:rsid w:val="002D66A8"/>
    <w:rsid w:val="002D74A6"/>
    <w:rsid w:val="002E167A"/>
    <w:rsid w:val="002E74F7"/>
    <w:rsid w:val="002F428C"/>
    <w:rsid w:val="002F482B"/>
    <w:rsid w:val="003041BB"/>
    <w:rsid w:val="00306F08"/>
    <w:rsid w:val="0031384D"/>
    <w:rsid w:val="00314D00"/>
    <w:rsid w:val="003154CC"/>
    <w:rsid w:val="00316FC9"/>
    <w:rsid w:val="00322B8E"/>
    <w:rsid w:val="0032335C"/>
    <w:rsid w:val="003267D6"/>
    <w:rsid w:val="003273C1"/>
    <w:rsid w:val="00327BDF"/>
    <w:rsid w:val="00331DF6"/>
    <w:rsid w:val="00341FE1"/>
    <w:rsid w:val="003420B3"/>
    <w:rsid w:val="00343B22"/>
    <w:rsid w:val="003456BE"/>
    <w:rsid w:val="003507E8"/>
    <w:rsid w:val="00353A67"/>
    <w:rsid w:val="00353E49"/>
    <w:rsid w:val="003563EB"/>
    <w:rsid w:val="00357A83"/>
    <w:rsid w:val="00364B7D"/>
    <w:rsid w:val="00370C95"/>
    <w:rsid w:val="003778CA"/>
    <w:rsid w:val="00382EEC"/>
    <w:rsid w:val="003911F1"/>
    <w:rsid w:val="00393CBC"/>
    <w:rsid w:val="0039536C"/>
    <w:rsid w:val="003956F9"/>
    <w:rsid w:val="003967E3"/>
    <w:rsid w:val="003977A3"/>
    <w:rsid w:val="003A08E9"/>
    <w:rsid w:val="003A1566"/>
    <w:rsid w:val="003A5887"/>
    <w:rsid w:val="003A7177"/>
    <w:rsid w:val="003A7BFC"/>
    <w:rsid w:val="003B1D00"/>
    <w:rsid w:val="003B29AE"/>
    <w:rsid w:val="003B4EE3"/>
    <w:rsid w:val="003B68C5"/>
    <w:rsid w:val="003C0D67"/>
    <w:rsid w:val="003C4559"/>
    <w:rsid w:val="003C6613"/>
    <w:rsid w:val="003C6710"/>
    <w:rsid w:val="003C7F65"/>
    <w:rsid w:val="003D0CD1"/>
    <w:rsid w:val="003D1A8D"/>
    <w:rsid w:val="003D75CC"/>
    <w:rsid w:val="003E3BA7"/>
    <w:rsid w:val="003E3E1F"/>
    <w:rsid w:val="003F2E0F"/>
    <w:rsid w:val="003F5589"/>
    <w:rsid w:val="003F77A7"/>
    <w:rsid w:val="00400EA1"/>
    <w:rsid w:val="004013A9"/>
    <w:rsid w:val="00401DEA"/>
    <w:rsid w:val="00403B53"/>
    <w:rsid w:val="00407DE0"/>
    <w:rsid w:val="00410206"/>
    <w:rsid w:val="00412DC2"/>
    <w:rsid w:val="004134E4"/>
    <w:rsid w:val="004208F0"/>
    <w:rsid w:val="00420D17"/>
    <w:rsid w:val="00421541"/>
    <w:rsid w:val="00422E3F"/>
    <w:rsid w:val="00424950"/>
    <w:rsid w:val="0042663A"/>
    <w:rsid w:val="004315BB"/>
    <w:rsid w:val="004342CA"/>
    <w:rsid w:val="004360BD"/>
    <w:rsid w:val="00437729"/>
    <w:rsid w:val="00441448"/>
    <w:rsid w:val="0044499B"/>
    <w:rsid w:val="004453F7"/>
    <w:rsid w:val="00445EA7"/>
    <w:rsid w:val="00451416"/>
    <w:rsid w:val="00453E61"/>
    <w:rsid w:val="004547B4"/>
    <w:rsid w:val="00454A60"/>
    <w:rsid w:val="00463BC3"/>
    <w:rsid w:val="00463DCC"/>
    <w:rsid w:val="004653B4"/>
    <w:rsid w:val="0047063E"/>
    <w:rsid w:val="0047079F"/>
    <w:rsid w:val="00471A98"/>
    <w:rsid w:val="00471E13"/>
    <w:rsid w:val="00477F8E"/>
    <w:rsid w:val="0048084E"/>
    <w:rsid w:val="00481302"/>
    <w:rsid w:val="004824ED"/>
    <w:rsid w:val="00483558"/>
    <w:rsid w:val="00484E93"/>
    <w:rsid w:val="0048521F"/>
    <w:rsid w:val="00491925"/>
    <w:rsid w:val="004969CE"/>
    <w:rsid w:val="004A3A8B"/>
    <w:rsid w:val="004A3F7E"/>
    <w:rsid w:val="004A7395"/>
    <w:rsid w:val="004B198F"/>
    <w:rsid w:val="004B587E"/>
    <w:rsid w:val="004B7AF2"/>
    <w:rsid w:val="004C0365"/>
    <w:rsid w:val="004C0A97"/>
    <w:rsid w:val="004C14E5"/>
    <w:rsid w:val="004C1DB6"/>
    <w:rsid w:val="004C21EF"/>
    <w:rsid w:val="004C285A"/>
    <w:rsid w:val="004C31E6"/>
    <w:rsid w:val="004C43CD"/>
    <w:rsid w:val="004C5EAF"/>
    <w:rsid w:val="004C67BB"/>
    <w:rsid w:val="004C6BD6"/>
    <w:rsid w:val="004D313B"/>
    <w:rsid w:val="004D4008"/>
    <w:rsid w:val="004D49A4"/>
    <w:rsid w:val="004D54C4"/>
    <w:rsid w:val="004D61AF"/>
    <w:rsid w:val="004D7269"/>
    <w:rsid w:val="004E1FF9"/>
    <w:rsid w:val="004E2651"/>
    <w:rsid w:val="004E369E"/>
    <w:rsid w:val="004E3A09"/>
    <w:rsid w:val="004E4259"/>
    <w:rsid w:val="004E54A1"/>
    <w:rsid w:val="004E6934"/>
    <w:rsid w:val="004E6BD3"/>
    <w:rsid w:val="004E743A"/>
    <w:rsid w:val="004E76FE"/>
    <w:rsid w:val="004F3CE9"/>
    <w:rsid w:val="005023FB"/>
    <w:rsid w:val="005032DB"/>
    <w:rsid w:val="00504D6A"/>
    <w:rsid w:val="00506511"/>
    <w:rsid w:val="00506ED9"/>
    <w:rsid w:val="00506EEE"/>
    <w:rsid w:val="0050737F"/>
    <w:rsid w:val="00512A19"/>
    <w:rsid w:val="00512F35"/>
    <w:rsid w:val="005132CE"/>
    <w:rsid w:val="0051351E"/>
    <w:rsid w:val="005145E3"/>
    <w:rsid w:val="0051615D"/>
    <w:rsid w:val="00520441"/>
    <w:rsid w:val="00522107"/>
    <w:rsid w:val="005243D4"/>
    <w:rsid w:val="00531D6E"/>
    <w:rsid w:val="0053262C"/>
    <w:rsid w:val="00533034"/>
    <w:rsid w:val="00534308"/>
    <w:rsid w:val="0054119E"/>
    <w:rsid w:val="005416CF"/>
    <w:rsid w:val="005431DC"/>
    <w:rsid w:val="0054338D"/>
    <w:rsid w:val="005470F8"/>
    <w:rsid w:val="0055114F"/>
    <w:rsid w:val="00551FD0"/>
    <w:rsid w:val="0055348B"/>
    <w:rsid w:val="00553AA7"/>
    <w:rsid w:val="00554F41"/>
    <w:rsid w:val="00560B3C"/>
    <w:rsid w:val="00562D39"/>
    <w:rsid w:val="005663AF"/>
    <w:rsid w:val="00570A8C"/>
    <w:rsid w:val="00570F42"/>
    <w:rsid w:val="0057517A"/>
    <w:rsid w:val="00577338"/>
    <w:rsid w:val="005824E6"/>
    <w:rsid w:val="005825EC"/>
    <w:rsid w:val="0058300D"/>
    <w:rsid w:val="00583240"/>
    <w:rsid w:val="00583C71"/>
    <w:rsid w:val="00587788"/>
    <w:rsid w:val="005909A3"/>
    <w:rsid w:val="005931FF"/>
    <w:rsid w:val="0059578E"/>
    <w:rsid w:val="00596311"/>
    <w:rsid w:val="005969BA"/>
    <w:rsid w:val="005A0460"/>
    <w:rsid w:val="005A0DDB"/>
    <w:rsid w:val="005A0DF6"/>
    <w:rsid w:val="005A227D"/>
    <w:rsid w:val="005A6FF1"/>
    <w:rsid w:val="005B373E"/>
    <w:rsid w:val="005B7274"/>
    <w:rsid w:val="005B7BFC"/>
    <w:rsid w:val="005B7F6F"/>
    <w:rsid w:val="005C4EA0"/>
    <w:rsid w:val="005C5627"/>
    <w:rsid w:val="005C62ED"/>
    <w:rsid w:val="005C6A08"/>
    <w:rsid w:val="005C6BD0"/>
    <w:rsid w:val="005C7C83"/>
    <w:rsid w:val="005D3B00"/>
    <w:rsid w:val="005D3E6D"/>
    <w:rsid w:val="005D767F"/>
    <w:rsid w:val="005E0694"/>
    <w:rsid w:val="005E10CF"/>
    <w:rsid w:val="005E2879"/>
    <w:rsid w:val="005F2F4B"/>
    <w:rsid w:val="005F6917"/>
    <w:rsid w:val="006015DC"/>
    <w:rsid w:val="00601C41"/>
    <w:rsid w:val="00602347"/>
    <w:rsid w:val="00602D17"/>
    <w:rsid w:val="006056DF"/>
    <w:rsid w:val="00605C90"/>
    <w:rsid w:val="00606420"/>
    <w:rsid w:val="00606ABB"/>
    <w:rsid w:val="0061030C"/>
    <w:rsid w:val="006108A0"/>
    <w:rsid w:val="0061238E"/>
    <w:rsid w:val="00613641"/>
    <w:rsid w:val="006151C6"/>
    <w:rsid w:val="00617310"/>
    <w:rsid w:val="006202C8"/>
    <w:rsid w:val="00620EDE"/>
    <w:rsid w:val="00622045"/>
    <w:rsid w:val="00622BC5"/>
    <w:rsid w:val="00623BB8"/>
    <w:rsid w:val="006249AE"/>
    <w:rsid w:val="00625B8E"/>
    <w:rsid w:val="00626F11"/>
    <w:rsid w:val="00630BC8"/>
    <w:rsid w:val="00634408"/>
    <w:rsid w:val="006365A8"/>
    <w:rsid w:val="00637A59"/>
    <w:rsid w:val="0064156E"/>
    <w:rsid w:val="00643D4E"/>
    <w:rsid w:val="00643F50"/>
    <w:rsid w:val="00644EEC"/>
    <w:rsid w:val="00645045"/>
    <w:rsid w:val="00647C6A"/>
    <w:rsid w:val="00651888"/>
    <w:rsid w:val="00655C7E"/>
    <w:rsid w:val="00656E47"/>
    <w:rsid w:val="00663454"/>
    <w:rsid w:val="00665AAC"/>
    <w:rsid w:val="0066749F"/>
    <w:rsid w:val="00670662"/>
    <w:rsid w:val="00670DE8"/>
    <w:rsid w:val="006727C6"/>
    <w:rsid w:val="00673C52"/>
    <w:rsid w:val="00675F25"/>
    <w:rsid w:val="00680D3E"/>
    <w:rsid w:val="00686696"/>
    <w:rsid w:val="00690F72"/>
    <w:rsid w:val="00692695"/>
    <w:rsid w:val="006A0FBC"/>
    <w:rsid w:val="006A3B8D"/>
    <w:rsid w:val="006A4202"/>
    <w:rsid w:val="006A42C4"/>
    <w:rsid w:val="006A547F"/>
    <w:rsid w:val="006A5775"/>
    <w:rsid w:val="006A747F"/>
    <w:rsid w:val="006B0E83"/>
    <w:rsid w:val="006B4812"/>
    <w:rsid w:val="006B5FF5"/>
    <w:rsid w:val="006C00E2"/>
    <w:rsid w:val="006C1259"/>
    <w:rsid w:val="006C2879"/>
    <w:rsid w:val="006C2F37"/>
    <w:rsid w:val="006C7B6B"/>
    <w:rsid w:val="006D18E2"/>
    <w:rsid w:val="006D3DF6"/>
    <w:rsid w:val="006D51AB"/>
    <w:rsid w:val="006D581F"/>
    <w:rsid w:val="006D7099"/>
    <w:rsid w:val="006E13F2"/>
    <w:rsid w:val="006E1A68"/>
    <w:rsid w:val="006E4936"/>
    <w:rsid w:val="006E4E6E"/>
    <w:rsid w:val="006E4ED9"/>
    <w:rsid w:val="006E5811"/>
    <w:rsid w:val="006E599D"/>
    <w:rsid w:val="006F1278"/>
    <w:rsid w:val="006F2AE5"/>
    <w:rsid w:val="006F2B09"/>
    <w:rsid w:val="006F407F"/>
    <w:rsid w:val="00703BF3"/>
    <w:rsid w:val="00703E94"/>
    <w:rsid w:val="00714243"/>
    <w:rsid w:val="0071503A"/>
    <w:rsid w:val="007168BF"/>
    <w:rsid w:val="00720304"/>
    <w:rsid w:val="00720B55"/>
    <w:rsid w:val="00721C32"/>
    <w:rsid w:val="007249BF"/>
    <w:rsid w:val="00725852"/>
    <w:rsid w:val="00726945"/>
    <w:rsid w:val="007300C3"/>
    <w:rsid w:val="007311A5"/>
    <w:rsid w:val="007348F0"/>
    <w:rsid w:val="00734A6F"/>
    <w:rsid w:val="0073559A"/>
    <w:rsid w:val="0073588B"/>
    <w:rsid w:val="00736547"/>
    <w:rsid w:val="00737528"/>
    <w:rsid w:val="00742A59"/>
    <w:rsid w:val="00743D04"/>
    <w:rsid w:val="007442B0"/>
    <w:rsid w:val="00745DF4"/>
    <w:rsid w:val="007477B3"/>
    <w:rsid w:val="0075145A"/>
    <w:rsid w:val="00754729"/>
    <w:rsid w:val="0075760F"/>
    <w:rsid w:val="0076581A"/>
    <w:rsid w:val="0076647A"/>
    <w:rsid w:val="00766FC6"/>
    <w:rsid w:val="007727BA"/>
    <w:rsid w:val="0077446F"/>
    <w:rsid w:val="00774DDF"/>
    <w:rsid w:val="00774EF1"/>
    <w:rsid w:val="007750A2"/>
    <w:rsid w:val="007750D7"/>
    <w:rsid w:val="007803BB"/>
    <w:rsid w:val="00780CE4"/>
    <w:rsid w:val="007812C7"/>
    <w:rsid w:val="0078185F"/>
    <w:rsid w:val="00781EDE"/>
    <w:rsid w:val="00783CED"/>
    <w:rsid w:val="00787AA2"/>
    <w:rsid w:val="00793EDC"/>
    <w:rsid w:val="00796ED4"/>
    <w:rsid w:val="007A19AA"/>
    <w:rsid w:val="007A1C3E"/>
    <w:rsid w:val="007A1CE3"/>
    <w:rsid w:val="007A1DCE"/>
    <w:rsid w:val="007A5AD1"/>
    <w:rsid w:val="007A65DF"/>
    <w:rsid w:val="007A6E64"/>
    <w:rsid w:val="007A794D"/>
    <w:rsid w:val="007B0646"/>
    <w:rsid w:val="007B2532"/>
    <w:rsid w:val="007B7317"/>
    <w:rsid w:val="007C063D"/>
    <w:rsid w:val="007C0F10"/>
    <w:rsid w:val="007C73A7"/>
    <w:rsid w:val="007D05DE"/>
    <w:rsid w:val="007D30FC"/>
    <w:rsid w:val="007D3A68"/>
    <w:rsid w:val="007D7BD0"/>
    <w:rsid w:val="007E0942"/>
    <w:rsid w:val="007E26DD"/>
    <w:rsid w:val="007E45D8"/>
    <w:rsid w:val="007E4635"/>
    <w:rsid w:val="007E7D9E"/>
    <w:rsid w:val="007F153A"/>
    <w:rsid w:val="007F1DE2"/>
    <w:rsid w:val="007F20D5"/>
    <w:rsid w:val="007F4E72"/>
    <w:rsid w:val="007F6257"/>
    <w:rsid w:val="00803793"/>
    <w:rsid w:val="00804A72"/>
    <w:rsid w:val="008070F6"/>
    <w:rsid w:val="008071E0"/>
    <w:rsid w:val="00810C80"/>
    <w:rsid w:val="00817212"/>
    <w:rsid w:val="008179CC"/>
    <w:rsid w:val="00822494"/>
    <w:rsid w:val="008224D9"/>
    <w:rsid w:val="00823C6B"/>
    <w:rsid w:val="0082625B"/>
    <w:rsid w:val="00840004"/>
    <w:rsid w:val="008419BB"/>
    <w:rsid w:val="00842213"/>
    <w:rsid w:val="00843211"/>
    <w:rsid w:val="00844DE1"/>
    <w:rsid w:val="008475A7"/>
    <w:rsid w:val="00847B2E"/>
    <w:rsid w:val="0085116C"/>
    <w:rsid w:val="00852B05"/>
    <w:rsid w:val="00853957"/>
    <w:rsid w:val="0085438F"/>
    <w:rsid w:val="0085459A"/>
    <w:rsid w:val="00854883"/>
    <w:rsid w:val="0085497A"/>
    <w:rsid w:val="00856E35"/>
    <w:rsid w:val="00856FC9"/>
    <w:rsid w:val="008577F8"/>
    <w:rsid w:val="00857D6C"/>
    <w:rsid w:val="00857DE5"/>
    <w:rsid w:val="00862778"/>
    <w:rsid w:val="00862B41"/>
    <w:rsid w:val="008644B3"/>
    <w:rsid w:val="00866E5B"/>
    <w:rsid w:val="00870CAF"/>
    <w:rsid w:val="00872B17"/>
    <w:rsid w:val="00872CA6"/>
    <w:rsid w:val="00873685"/>
    <w:rsid w:val="00874498"/>
    <w:rsid w:val="00876C00"/>
    <w:rsid w:val="00877EDA"/>
    <w:rsid w:val="008807C4"/>
    <w:rsid w:val="008812B5"/>
    <w:rsid w:val="00881ADE"/>
    <w:rsid w:val="0088318B"/>
    <w:rsid w:val="00885390"/>
    <w:rsid w:val="008854B1"/>
    <w:rsid w:val="00885BA6"/>
    <w:rsid w:val="008900B1"/>
    <w:rsid w:val="00894178"/>
    <w:rsid w:val="0089669A"/>
    <w:rsid w:val="00896FCE"/>
    <w:rsid w:val="00897E9F"/>
    <w:rsid w:val="008A1E28"/>
    <w:rsid w:val="008A3676"/>
    <w:rsid w:val="008A6FD6"/>
    <w:rsid w:val="008A78EE"/>
    <w:rsid w:val="008B6277"/>
    <w:rsid w:val="008C0A23"/>
    <w:rsid w:val="008C21DD"/>
    <w:rsid w:val="008C36F5"/>
    <w:rsid w:val="008C5493"/>
    <w:rsid w:val="008C609F"/>
    <w:rsid w:val="008C6FD9"/>
    <w:rsid w:val="008D0852"/>
    <w:rsid w:val="008D3C4E"/>
    <w:rsid w:val="008D4DF9"/>
    <w:rsid w:val="008D5353"/>
    <w:rsid w:val="008D73A0"/>
    <w:rsid w:val="008D7A2C"/>
    <w:rsid w:val="008E095D"/>
    <w:rsid w:val="008E42BC"/>
    <w:rsid w:val="008E74E0"/>
    <w:rsid w:val="008F1A36"/>
    <w:rsid w:val="008F2FD3"/>
    <w:rsid w:val="008F470F"/>
    <w:rsid w:val="008F5043"/>
    <w:rsid w:val="008F53A3"/>
    <w:rsid w:val="008F62EF"/>
    <w:rsid w:val="00903E2F"/>
    <w:rsid w:val="009040B6"/>
    <w:rsid w:val="00905206"/>
    <w:rsid w:val="0090687C"/>
    <w:rsid w:val="00906F7F"/>
    <w:rsid w:val="00907B92"/>
    <w:rsid w:val="0091069B"/>
    <w:rsid w:val="00911AF3"/>
    <w:rsid w:val="00912EC4"/>
    <w:rsid w:val="0091454D"/>
    <w:rsid w:val="009146B9"/>
    <w:rsid w:val="00916BA8"/>
    <w:rsid w:val="00917E06"/>
    <w:rsid w:val="009231E8"/>
    <w:rsid w:val="0092367F"/>
    <w:rsid w:val="0092496B"/>
    <w:rsid w:val="0093729D"/>
    <w:rsid w:val="009374D1"/>
    <w:rsid w:val="00940492"/>
    <w:rsid w:val="009424E2"/>
    <w:rsid w:val="00942AAC"/>
    <w:rsid w:val="00945E70"/>
    <w:rsid w:val="009468BD"/>
    <w:rsid w:val="00946CED"/>
    <w:rsid w:val="0094760F"/>
    <w:rsid w:val="009479FB"/>
    <w:rsid w:val="009501CF"/>
    <w:rsid w:val="009519E2"/>
    <w:rsid w:val="00951AC8"/>
    <w:rsid w:val="00951B1C"/>
    <w:rsid w:val="00951CE7"/>
    <w:rsid w:val="00952121"/>
    <w:rsid w:val="009528D2"/>
    <w:rsid w:val="00955268"/>
    <w:rsid w:val="00955C13"/>
    <w:rsid w:val="00956F4F"/>
    <w:rsid w:val="00960D50"/>
    <w:rsid w:val="0096568B"/>
    <w:rsid w:val="0096753E"/>
    <w:rsid w:val="009718D6"/>
    <w:rsid w:val="00973D65"/>
    <w:rsid w:val="00974CCA"/>
    <w:rsid w:val="009769F3"/>
    <w:rsid w:val="00981DA1"/>
    <w:rsid w:val="00981EBE"/>
    <w:rsid w:val="00982632"/>
    <w:rsid w:val="0098371E"/>
    <w:rsid w:val="00987D31"/>
    <w:rsid w:val="00990367"/>
    <w:rsid w:val="00991453"/>
    <w:rsid w:val="00995A56"/>
    <w:rsid w:val="009A020E"/>
    <w:rsid w:val="009A05C9"/>
    <w:rsid w:val="009A120A"/>
    <w:rsid w:val="009A2585"/>
    <w:rsid w:val="009A25C7"/>
    <w:rsid w:val="009A2D38"/>
    <w:rsid w:val="009A368D"/>
    <w:rsid w:val="009A5C3B"/>
    <w:rsid w:val="009A6319"/>
    <w:rsid w:val="009A70DA"/>
    <w:rsid w:val="009A72BF"/>
    <w:rsid w:val="009A76BF"/>
    <w:rsid w:val="009B069B"/>
    <w:rsid w:val="009B7803"/>
    <w:rsid w:val="009C1545"/>
    <w:rsid w:val="009C1590"/>
    <w:rsid w:val="009C42B0"/>
    <w:rsid w:val="009C63F2"/>
    <w:rsid w:val="009D1A2A"/>
    <w:rsid w:val="009D3878"/>
    <w:rsid w:val="009D4CA3"/>
    <w:rsid w:val="009D5DEF"/>
    <w:rsid w:val="009D69D1"/>
    <w:rsid w:val="009D6F72"/>
    <w:rsid w:val="009E0A1E"/>
    <w:rsid w:val="009E6A54"/>
    <w:rsid w:val="009F1CB2"/>
    <w:rsid w:val="009F252E"/>
    <w:rsid w:val="009F43C3"/>
    <w:rsid w:val="009F4A78"/>
    <w:rsid w:val="009F7016"/>
    <w:rsid w:val="00A01760"/>
    <w:rsid w:val="00A0198B"/>
    <w:rsid w:val="00A024AA"/>
    <w:rsid w:val="00A032A1"/>
    <w:rsid w:val="00A03914"/>
    <w:rsid w:val="00A03EFF"/>
    <w:rsid w:val="00A04129"/>
    <w:rsid w:val="00A0492D"/>
    <w:rsid w:val="00A04DD4"/>
    <w:rsid w:val="00A069F3"/>
    <w:rsid w:val="00A0782D"/>
    <w:rsid w:val="00A1049F"/>
    <w:rsid w:val="00A1078E"/>
    <w:rsid w:val="00A134C1"/>
    <w:rsid w:val="00A1407E"/>
    <w:rsid w:val="00A14D28"/>
    <w:rsid w:val="00A21A25"/>
    <w:rsid w:val="00A23FCC"/>
    <w:rsid w:val="00A24474"/>
    <w:rsid w:val="00A30F4A"/>
    <w:rsid w:val="00A3205C"/>
    <w:rsid w:val="00A409E8"/>
    <w:rsid w:val="00A41A72"/>
    <w:rsid w:val="00A43BAE"/>
    <w:rsid w:val="00A4527F"/>
    <w:rsid w:val="00A45F2C"/>
    <w:rsid w:val="00A50D79"/>
    <w:rsid w:val="00A51C61"/>
    <w:rsid w:val="00A522AC"/>
    <w:rsid w:val="00A607E3"/>
    <w:rsid w:val="00A61116"/>
    <w:rsid w:val="00A637A7"/>
    <w:rsid w:val="00A6483B"/>
    <w:rsid w:val="00A65C8D"/>
    <w:rsid w:val="00A67A65"/>
    <w:rsid w:val="00A67D93"/>
    <w:rsid w:val="00A76014"/>
    <w:rsid w:val="00A81EF8"/>
    <w:rsid w:val="00A82D02"/>
    <w:rsid w:val="00A85808"/>
    <w:rsid w:val="00A85B71"/>
    <w:rsid w:val="00A91EA6"/>
    <w:rsid w:val="00A92758"/>
    <w:rsid w:val="00A94052"/>
    <w:rsid w:val="00A95D0F"/>
    <w:rsid w:val="00AA04A4"/>
    <w:rsid w:val="00AA1162"/>
    <w:rsid w:val="00AA2243"/>
    <w:rsid w:val="00AA3082"/>
    <w:rsid w:val="00AA37C2"/>
    <w:rsid w:val="00AA7053"/>
    <w:rsid w:val="00AA74D0"/>
    <w:rsid w:val="00AB3959"/>
    <w:rsid w:val="00AB56AB"/>
    <w:rsid w:val="00AB62DA"/>
    <w:rsid w:val="00AC3726"/>
    <w:rsid w:val="00AC3F42"/>
    <w:rsid w:val="00AC5F8A"/>
    <w:rsid w:val="00AC60BD"/>
    <w:rsid w:val="00AD5BE1"/>
    <w:rsid w:val="00AD74B5"/>
    <w:rsid w:val="00AE2623"/>
    <w:rsid w:val="00AE2675"/>
    <w:rsid w:val="00AE58FC"/>
    <w:rsid w:val="00AE6F6E"/>
    <w:rsid w:val="00AE7DFC"/>
    <w:rsid w:val="00AF1F5B"/>
    <w:rsid w:val="00AF2DD8"/>
    <w:rsid w:val="00AF6354"/>
    <w:rsid w:val="00AF681E"/>
    <w:rsid w:val="00AF7B95"/>
    <w:rsid w:val="00AF7C79"/>
    <w:rsid w:val="00B0100C"/>
    <w:rsid w:val="00B02383"/>
    <w:rsid w:val="00B02D34"/>
    <w:rsid w:val="00B03531"/>
    <w:rsid w:val="00B03582"/>
    <w:rsid w:val="00B03E65"/>
    <w:rsid w:val="00B03F0D"/>
    <w:rsid w:val="00B11F79"/>
    <w:rsid w:val="00B125A8"/>
    <w:rsid w:val="00B1486D"/>
    <w:rsid w:val="00B1731A"/>
    <w:rsid w:val="00B206EF"/>
    <w:rsid w:val="00B209D9"/>
    <w:rsid w:val="00B22255"/>
    <w:rsid w:val="00B23382"/>
    <w:rsid w:val="00B24EDB"/>
    <w:rsid w:val="00B25716"/>
    <w:rsid w:val="00B259D1"/>
    <w:rsid w:val="00B31F2D"/>
    <w:rsid w:val="00B31FEC"/>
    <w:rsid w:val="00B3510D"/>
    <w:rsid w:val="00B35700"/>
    <w:rsid w:val="00B35B82"/>
    <w:rsid w:val="00B403F6"/>
    <w:rsid w:val="00B40B4D"/>
    <w:rsid w:val="00B42651"/>
    <w:rsid w:val="00B427C9"/>
    <w:rsid w:val="00B43071"/>
    <w:rsid w:val="00B430F4"/>
    <w:rsid w:val="00B4597C"/>
    <w:rsid w:val="00B5064E"/>
    <w:rsid w:val="00B540CA"/>
    <w:rsid w:val="00B555CD"/>
    <w:rsid w:val="00B55F8A"/>
    <w:rsid w:val="00B5638B"/>
    <w:rsid w:val="00B60A72"/>
    <w:rsid w:val="00B6120F"/>
    <w:rsid w:val="00B63878"/>
    <w:rsid w:val="00B63F3D"/>
    <w:rsid w:val="00B642D4"/>
    <w:rsid w:val="00B6459C"/>
    <w:rsid w:val="00B72143"/>
    <w:rsid w:val="00B7263F"/>
    <w:rsid w:val="00B72910"/>
    <w:rsid w:val="00B7294B"/>
    <w:rsid w:val="00B8174C"/>
    <w:rsid w:val="00B84234"/>
    <w:rsid w:val="00B8450B"/>
    <w:rsid w:val="00B84D64"/>
    <w:rsid w:val="00B868F4"/>
    <w:rsid w:val="00B9192D"/>
    <w:rsid w:val="00B92C4E"/>
    <w:rsid w:val="00B947AB"/>
    <w:rsid w:val="00B94AC4"/>
    <w:rsid w:val="00B96BF1"/>
    <w:rsid w:val="00BA05F8"/>
    <w:rsid w:val="00BA07C5"/>
    <w:rsid w:val="00BA569E"/>
    <w:rsid w:val="00BA5756"/>
    <w:rsid w:val="00BA5F64"/>
    <w:rsid w:val="00BA68A4"/>
    <w:rsid w:val="00BB042B"/>
    <w:rsid w:val="00BB27D6"/>
    <w:rsid w:val="00BB2DF0"/>
    <w:rsid w:val="00BC0101"/>
    <w:rsid w:val="00BC10EA"/>
    <w:rsid w:val="00BC1477"/>
    <w:rsid w:val="00BC2D28"/>
    <w:rsid w:val="00BC2F3A"/>
    <w:rsid w:val="00BC5ADB"/>
    <w:rsid w:val="00BC6269"/>
    <w:rsid w:val="00BC771D"/>
    <w:rsid w:val="00BC7A42"/>
    <w:rsid w:val="00BD0301"/>
    <w:rsid w:val="00BD105B"/>
    <w:rsid w:val="00BD1F76"/>
    <w:rsid w:val="00BD2627"/>
    <w:rsid w:val="00BD2B44"/>
    <w:rsid w:val="00BE0046"/>
    <w:rsid w:val="00BE323A"/>
    <w:rsid w:val="00BE596E"/>
    <w:rsid w:val="00BF14F6"/>
    <w:rsid w:val="00BF3518"/>
    <w:rsid w:val="00BF3E96"/>
    <w:rsid w:val="00BF4BB4"/>
    <w:rsid w:val="00BF4F1B"/>
    <w:rsid w:val="00BF528D"/>
    <w:rsid w:val="00BF6B64"/>
    <w:rsid w:val="00BF6D44"/>
    <w:rsid w:val="00BF6E6F"/>
    <w:rsid w:val="00BF792E"/>
    <w:rsid w:val="00C03ED3"/>
    <w:rsid w:val="00C04E51"/>
    <w:rsid w:val="00C04EC0"/>
    <w:rsid w:val="00C12B0E"/>
    <w:rsid w:val="00C14875"/>
    <w:rsid w:val="00C1492F"/>
    <w:rsid w:val="00C158E1"/>
    <w:rsid w:val="00C16800"/>
    <w:rsid w:val="00C17C60"/>
    <w:rsid w:val="00C21087"/>
    <w:rsid w:val="00C22573"/>
    <w:rsid w:val="00C2356B"/>
    <w:rsid w:val="00C24ECB"/>
    <w:rsid w:val="00C27A56"/>
    <w:rsid w:val="00C27ABA"/>
    <w:rsid w:val="00C32F89"/>
    <w:rsid w:val="00C32FE8"/>
    <w:rsid w:val="00C3423D"/>
    <w:rsid w:val="00C34752"/>
    <w:rsid w:val="00C354D2"/>
    <w:rsid w:val="00C36DDE"/>
    <w:rsid w:val="00C378F6"/>
    <w:rsid w:val="00C41980"/>
    <w:rsid w:val="00C42087"/>
    <w:rsid w:val="00C43074"/>
    <w:rsid w:val="00C44DDB"/>
    <w:rsid w:val="00C47A7E"/>
    <w:rsid w:val="00C505B1"/>
    <w:rsid w:val="00C512DD"/>
    <w:rsid w:val="00C513AB"/>
    <w:rsid w:val="00C531AE"/>
    <w:rsid w:val="00C56909"/>
    <w:rsid w:val="00C57FBD"/>
    <w:rsid w:val="00C6167F"/>
    <w:rsid w:val="00C64907"/>
    <w:rsid w:val="00C6662E"/>
    <w:rsid w:val="00C677C3"/>
    <w:rsid w:val="00C7245F"/>
    <w:rsid w:val="00C72FC8"/>
    <w:rsid w:val="00C7591A"/>
    <w:rsid w:val="00C778F1"/>
    <w:rsid w:val="00C8093D"/>
    <w:rsid w:val="00C85226"/>
    <w:rsid w:val="00C85744"/>
    <w:rsid w:val="00C86BEF"/>
    <w:rsid w:val="00C90916"/>
    <w:rsid w:val="00C91A25"/>
    <w:rsid w:val="00C9339E"/>
    <w:rsid w:val="00C94E5A"/>
    <w:rsid w:val="00C95029"/>
    <w:rsid w:val="00C95340"/>
    <w:rsid w:val="00C95D5A"/>
    <w:rsid w:val="00C972EF"/>
    <w:rsid w:val="00C974E8"/>
    <w:rsid w:val="00C97E2C"/>
    <w:rsid w:val="00CA11C6"/>
    <w:rsid w:val="00CA4F7E"/>
    <w:rsid w:val="00CA59EB"/>
    <w:rsid w:val="00CB3BE3"/>
    <w:rsid w:val="00CB4E85"/>
    <w:rsid w:val="00CB5026"/>
    <w:rsid w:val="00CB6384"/>
    <w:rsid w:val="00CB6558"/>
    <w:rsid w:val="00CB6D6F"/>
    <w:rsid w:val="00CD25EE"/>
    <w:rsid w:val="00CD381A"/>
    <w:rsid w:val="00CD69CC"/>
    <w:rsid w:val="00CE1D06"/>
    <w:rsid w:val="00CE2796"/>
    <w:rsid w:val="00CE4A4B"/>
    <w:rsid w:val="00CE4FE3"/>
    <w:rsid w:val="00CE50E5"/>
    <w:rsid w:val="00CE72D6"/>
    <w:rsid w:val="00CE73F0"/>
    <w:rsid w:val="00CE761A"/>
    <w:rsid w:val="00CF0C77"/>
    <w:rsid w:val="00CF220E"/>
    <w:rsid w:val="00CF43E7"/>
    <w:rsid w:val="00CF5F92"/>
    <w:rsid w:val="00CF61F6"/>
    <w:rsid w:val="00D00FFF"/>
    <w:rsid w:val="00D02263"/>
    <w:rsid w:val="00D033FE"/>
    <w:rsid w:val="00D046C7"/>
    <w:rsid w:val="00D0633A"/>
    <w:rsid w:val="00D06E23"/>
    <w:rsid w:val="00D10884"/>
    <w:rsid w:val="00D11D41"/>
    <w:rsid w:val="00D12A87"/>
    <w:rsid w:val="00D12FC7"/>
    <w:rsid w:val="00D15E3C"/>
    <w:rsid w:val="00D17B13"/>
    <w:rsid w:val="00D20BE0"/>
    <w:rsid w:val="00D21B5F"/>
    <w:rsid w:val="00D24DD6"/>
    <w:rsid w:val="00D251F5"/>
    <w:rsid w:val="00D256B1"/>
    <w:rsid w:val="00D27FFD"/>
    <w:rsid w:val="00D31621"/>
    <w:rsid w:val="00D31902"/>
    <w:rsid w:val="00D347DF"/>
    <w:rsid w:val="00D37490"/>
    <w:rsid w:val="00D4056E"/>
    <w:rsid w:val="00D43C50"/>
    <w:rsid w:val="00D47D7C"/>
    <w:rsid w:val="00D500A2"/>
    <w:rsid w:val="00D507BA"/>
    <w:rsid w:val="00D528A4"/>
    <w:rsid w:val="00D52A88"/>
    <w:rsid w:val="00D540D2"/>
    <w:rsid w:val="00D548C4"/>
    <w:rsid w:val="00D54D10"/>
    <w:rsid w:val="00D576E5"/>
    <w:rsid w:val="00D611A2"/>
    <w:rsid w:val="00D627AC"/>
    <w:rsid w:val="00D62B57"/>
    <w:rsid w:val="00D6459F"/>
    <w:rsid w:val="00D669B5"/>
    <w:rsid w:val="00D674F5"/>
    <w:rsid w:val="00D67BC8"/>
    <w:rsid w:val="00D70B32"/>
    <w:rsid w:val="00D74647"/>
    <w:rsid w:val="00D75C94"/>
    <w:rsid w:val="00D7622E"/>
    <w:rsid w:val="00D76A6B"/>
    <w:rsid w:val="00D77029"/>
    <w:rsid w:val="00D774E3"/>
    <w:rsid w:val="00D77F48"/>
    <w:rsid w:val="00D82EF3"/>
    <w:rsid w:val="00D8493B"/>
    <w:rsid w:val="00D84F1E"/>
    <w:rsid w:val="00D867EF"/>
    <w:rsid w:val="00D906F1"/>
    <w:rsid w:val="00D91859"/>
    <w:rsid w:val="00D93793"/>
    <w:rsid w:val="00D93AEA"/>
    <w:rsid w:val="00D949B2"/>
    <w:rsid w:val="00D966FE"/>
    <w:rsid w:val="00DA075A"/>
    <w:rsid w:val="00DA235F"/>
    <w:rsid w:val="00DA2C25"/>
    <w:rsid w:val="00DA38C0"/>
    <w:rsid w:val="00DA3E9B"/>
    <w:rsid w:val="00DA3EE4"/>
    <w:rsid w:val="00DB32AC"/>
    <w:rsid w:val="00DB3A5A"/>
    <w:rsid w:val="00DB6173"/>
    <w:rsid w:val="00DC0E2D"/>
    <w:rsid w:val="00DC2AEB"/>
    <w:rsid w:val="00DC2E1D"/>
    <w:rsid w:val="00DC308C"/>
    <w:rsid w:val="00DC3251"/>
    <w:rsid w:val="00DC5959"/>
    <w:rsid w:val="00DD2036"/>
    <w:rsid w:val="00DD3D8E"/>
    <w:rsid w:val="00DD4DA4"/>
    <w:rsid w:val="00DD7489"/>
    <w:rsid w:val="00DD74C9"/>
    <w:rsid w:val="00DE013D"/>
    <w:rsid w:val="00DE1AEB"/>
    <w:rsid w:val="00DE1E9A"/>
    <w:rsid w:val="00DE2D2E"/>
    <w:rsid w:val="00DE334B"/>
    <w:rsid w:val="00DE3D40"/>
    <w:rsid w:val="00DE4BC1"/>
    <w:rsid w:val="00DE5069"/>
    <w:rsid w:val="00DE6F6F"/>
    <w:rsid w:val="00DF035E"/>
    <w:rsid w:val="00DF056E"/>
    <w:rsid w:val="00DF076F"/>
    <w:rsid w:val="00DF2944"/>
    <w:rsid w:val="00DF39D8"/>
    <w:rsid w:val="00DF4313"/>
    <w:rsid w:val="00DF529A"/>
    <w:rsid w:val="00DF5BFB"/>
    <w:rsid w:val="00E12CB2"/>
    <w:rsid w:val="00E140E5"/>
    <w:rsid w:val="00E20CBD"/>
    <w:rsid w:val="00E26B69"/>
    <w:rsid w:val="00E318B1"/>
    <w:rsid w:val="00E31E8E"/>
    <w:rsid w:val="00E3363C"/>
    <w:rsid w:val="00E34369"/>
    <w:rsid w:val="00E34C95"/>
    <w:rsid w:val="00E40D82"/>
    <w:rsid w:val="00E43C57"/>
    <w:rsid w:val="00E45215"/>
    <w:rsid w:val="00E45271"/>
    <w:rsid w:val="00E4536B"/>
    <w:rsid w:val="00E468A3"/>
    <w:rsid w:val="00E51CC8"/>
    <w:rsid w:val="00E534AC"/>
    <w:rsid w:val="00E55732"/>
    <w:rsid w:val="00E56921"/>
    <w:rsid w:val="00E63559"/>
    <w:rsid w:val="00E731CE"/>
    <w:rsid w:val="00E74525"/>
    <w:rsid w:val="00E8058F"/>
    <w:rsid w:val="00E80820"/>
    <w:rsid w:val="00E82192"/>
    <w:rsid w:val="00E84646"/>
    <w:rsid w:val="00E86C24"/>
    <w:rsid w:val="00E872F1"/>
    <w:rsid w:val="00E873E4"/>
    <w:rsid w:val="00E90F3A"/>
    <w:rsid w:val="00E91B16"/>
    <w:rsid w:val="00E91CF1"/>
    <w:rsid w:val="00E956F9"/>
    <w:rsid w:val="00E9774B"/>
    <w:rsid w:val="00EA0DF8"/>
    <w:rsid w:val="00EA2A1B"/>
    <w:rsid w:val="00EA2A58"/>
    <w:rsid w:val="00EA32E2"/>
    <w:rsid w:val="00EA7B16"/>
    <w:rsid w:val="00EB0AD8"/>
    <w:rsid w:val="00EB1269"/>
    <w:rsid w:val="00EB234C"/>
    <w:rsid w:val="00EB4068"/>
    <w:rsid w:val="00EB4177"/>
    <w:rsid w:val="00EB695A"/>
    <w:rsid w:val="00EC0CC7"/>
    <w:rsid w:val="00EC101D"/>
    <w:rsid w:val="00EC3BF9"/>
    <w:rsid w:val="00EC691E"/>
    <w:rsid w:val="00ED0A12"/>
    <w:rsid w:val="00ED1312"/>
    <w:rsid w:val="00ED24E7"/>
    <w:rsid w:val="00ED30CE"/>
    <w:rsid w:val="00ED45BD"/>
    <w:rsid w:val="00ED473A"/>
    <w:rsid w:val="00ED74FE"/>
    <w:rsid w:val="00EE1DB1"/>
    <w:rsid w:val="00EE5CDA"/>
    <w:rsid w:val="00EE7211"/>
    <w:rsid w:val="00EF319E"/>
    <w:rsid w:val="00EF4AFC"/>
    <w:rsid w:val="00EF53CA"/>
    <w:rsid w:val="00EF58B1"/>
    <w:rsid w:val="00EF76FC"/>
    <w:rsid w:val="00F016E9"/>
    <w:rsid w:val="00F02C65"/>
    <w:rsid w:val="00F02ECA"/>
    <w:rsid w:val="00F03955"/>
    <w:rsid w:val="00F03E96"/>
    <w:rsid w:val="00F057F1"/>
    <w:rsid w:val="00F066EB"/>
    <w:rsid w:val="00F110F7"/>
    <w:rsid w:val="00F12D1D"/>
    <w:rsid w:val="00F12F3B"/>
    <w:rsid w:val="00F15C23"/>
    <w:rsid w:val="00F1614F"/>
    <w:rsid w:val="00F205A7"/>
    <w:rsid w:val="00F209E1"/>
    <w:rsid w:val="00F213BC"/>
    <w:rsid w:val="00F21B77"/>
    <w:rsid w:val="00F2214D"/>
    <w:rsid w:val="00F22C4D"/>
    <w:rsid w:val="00F25C1A"/>
    <w:rsid w:val="00F2686B"/>
    <w:rsid w:val="00F33190"/>
    <w:rsid w:val="00F34C18"/>
    <w:rsid w:val="00F35765"/>
    <w:rsid w:val="00F37915"/>
    <w:rsid w:val="00F41F13"/>
    <w:rsid w:val="00F43762"/>
    <w:rsid w:val="00F44B6D"/>
    <w:rsid w:val="00F46ED6"/>
    <w:rsid w:val="00F47FFE"/>
    <w:rsid w:val="00F53444"/>
    <w:rsid w:val="00F541B6"/>
    <w:rsid w:val="00F5686C"/>
    <w:rsid w:val="00F5690A"/>
    <w:rsid w:val="00F56C4B"/>
    <w:rsid w:val="00F6048D"/>
    <w:rsid w:val="00F6162C"/>
    <w:rsid w:val="00F6176C"/>
    <w:rsid w:val="00F6260D"/>
    <w:rsid w:val="00F628B2"/>
    <w:rsid w:val="00F65DA5"/>
    <w:rsid w:val="00F66501"/>
    <w:rsid w:val="00F67B9C"/>
    <w:rsid w:val="00F71228"/>
    <w:rsid w:val="00F71BF7"/>
    <w:rsid w:val="00F74304"/>
    <w:rsid w:val="00F74A9D"/>
    <w:rsid w:val="00F752CD"/>
    <w:rsid w:val="00F75536"/>
    <w:rsid w:val="00F7638D"/>
    <w:rsid w:val="00F7672E"/>
    <w:rsid w:val="00F80A9B"/>
    <w:rsid w:val="00F8145B"/>
    <w:rsid w:val="00F82FEF"/>
    <w:rsid w:val="00F83B8C"/>
    <w:rsid w:val="00F86F61"/>
    <w:rsid w:val="00F87251"/>
    <w:rsid w:val="00F87401"/>
    <w:rsid w:val="00F90440"/>
    <w:rsid w:val="00F93EA2"/>
    <w:rsid w:val="00F97A27"/>
    <w:rsid w:val="00FA0F8E"/>
    <w:rsid w:val="00FA1518"/>
    <w:rsid w:val="00FA48DB"/>
    <w:rsid w:val="00FA4C89"/>
    <w:rsid w:val="00FA5243"/>
    <w:rsid w:val="00FA528F"/>
    <w:rsid w:val="00FA5A10"/>
    <w:rsid w:val="00FA5BB0"/>
    <w:rsid w:val="00FA6159"/>
    <w:rsid w:val="00FA6D83"/>
    <w:rsid w:val="00FB0502"/>
    <w:rsid w:val="00FB0982"/>
    <w:rsid w:val="00FB1A85"/>
    <w:rsid w:val="00FB3327"/>
    <w:rsid w:val="00FB625E"/>
    <w:rsid w:val="00FC0B0E"/>
    <w:rsid w:val="00FC19DB"/>
    <w:rsid w:val="00FC27C7"/>
    <w:rsid w:val="00FC6DDE"/>
    <w:rsid w:val="00FD03AC"/>
    <w:rsid w:val="00FD0578"/>
    <w:rsid w:val="00FD09A0"/>
    <w:rsid w:val="00FD0A69"/>
    <w:rsid w:val="00FD1413"/>
    <w:rsid w:val="00FD217D"/>
    <w:rsid w:val="00FD29DD"/>
    <w:rsid w:val="00FD52CD"/>
    <w:rsid w:val="00FD75DE"/>
    <w:rsid w:val="00FD7D3A"/>
    <w:rsid w:val="00FE0BB4"/>
    <w:rsid w:val="00FE1237"/>
    <w:rsid w:val="00FE1BD7"/>
    <w:rsid w:val="00FE4A79"/>
    <w:rsid w:val="00FE4F62"/>
    <w:rsid w:val="00FE5376"/>
    <w:rsid w:val="00FE5E77"/>
    <w:rsid w:val="00FF0554"/>
    <w:rsid w:val="00FF27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133E5"/>
  <w15:chartTrackingRefBased/>
  <w15:docId w15:val="{73823757-8676-4B74-8614-C3CDB9B6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3EB"/>
    <w:rPr>
      <w:sz w:val="24"/>
    </w:rPr>
  </w:style>
  <w:style w:type="paragraph" w:styleId="Heading1">
    <w:name w:val="heading 1"/>
    <w:basedOn w:val="Normal"/>
    <w:next w:val="ParagraphText"/>
    <w:link w:val="Heading1Char"/>
    <w:uiPriority w:val="9"/>
    <w:qFormat/>
    <w:rsid w:val="00E4536B"/>
    <w:pPr>
      <w:keepNext/>
      <w:keepLines/>
      <w:pBdr>
        <w:bottom w:val="thickThinMediumGap" w:sz="24" w:space="1" w:color="17365D" w:themeColor="text2" w:themeShade="BF"/>
      </w:pBdr>
      <w:spacing w:before="240" w:after="240"/>
      <w:outlineLvl w:val="0"/>
    </w:pPr>
    <w:rPr>
      <w:rFonts w:asciiTheme="majorHAnsi" w:eastAsiaTheme="majorEastAsia" w:hAnsiTheme="majorHAnsi" w:cstheme="majorBidi"/>
      <w:color w:val="17365D" w:themeColor="text2" w:themeShade="BF"/>
      <w:sz w:val="48"/>
      <w:szCs w:val="32"/>
    </w:rPr>
  </w:style>
  <w:style w:type="paragraph" w:styleId="Heading2">
    <w:name w:val="heading 2"/>
    <w:basedOn w:val="Normal"/>
    <w:next w:val="ParagraphText"/>
    <w:link w:val="Heading2Char"/>
    <w:uiPriority w:val="9"/>
    <w:unhideWhenUsed/>
    <w:qFormat/>
    <w:rsid w:val="00AC3726"/>
    <w:pPr>
      <w:keepNext/>
      <w:keepLines/>
      <w:spacing w:before="40" w:after="24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ParagraphText"/>
    <w:link w:val="Heading3Char"/>
    <w:uiPriority w:val="9"/>
    <w:unhideWhenUsed/>
    <w:qFormat/>
    <w:rsid w:val="00B96BF1"/>
    <w:pPr>
      <w:keepNext/>
      <w:keepLines/>
      <w:spacing w:before="40" w:after="240"/>
      <w:outlineLvl w:val="2"/>
    </w:pPr>
    <w:rPr>
      <w:rFonts w:asciiTheme="majorHAnsi" w:eastAsiaTheme="majorEastAsia" w:hAnsiTheme="majorHAnsi" w:cstheme="majorBidi"/>
      <w:color w:val="984806" w:themeColor="accent6" w:themeShade="80"/>
      <w:sz w:val="28"/>
      <w:szCs w:val="24"/>
    </w:rPr>
  </w:style>
  <w:style w:type="paragraph" w:styleId="Heading4">
    <w:name w:val="heading 4"/>
    <w:basedOn w:val="Normal"/>
    <w:next w:val="ParagraphText"/>
    <w:link w:val="Heading4Char"/>
    <w:uiPriority w:val="9"/>
    <w:unhideWhenUsed/>
    <w:qFormat/>
    <w:rsid w:val="00AC3726"/>
    <w:pPr>
      <w:keepNext/>
      <w:keepLines/>
      <w:spacing w:before="40" w:after="240"/>
      <w:outlineLvl w:val="3"/>
    </w:pPr>
    <w:rPr>
      <w:rFonts w:asciiTheme="majorHAnsi" w:eastAsiaTheme="majorEastAsia" w:hAnsiTheme="majorHAnsi" w:cstheme="majorBidi"/>
      <w:i/>
      <w:iCs/>
      <w:color w:val="365F91" w:themeColor="accent1" w:themeShade="BF"/>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234"/>
  </w:style>
  <w:style w:type="paragraph" w:styleId="Footer">
    <w:name w:val="footer"/>
    <w:basedOn w:val="Normal"/>
    <w:link w:val="FooterChar"/>
    <w:uiPriority w:val="99"/>
    <w:unhideWhenUsed/>
    <w:rsid w:val="00B84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234"/>
  </w:style>
  <w:style w:type="paragraph" w:customStyle="1" w:styleId="ChapterHeading1">
    <w:name w:val="Chapter Heading 1"/>
    <w:basedOn w:val="Heading1"/>
    <w:next w:val="ParagraphText"/>
    <w:link w:val="ChapterHeading1Char"/>
    <w:qFormat/>
    <w:rsid w:val="00512F35"/>
    <w:pPr>
      <w:pageBreakBefore/>
      <w:numPr>
        <w:numId w:val="2"/>
      </w:numPr>
      <w:spacing w:after="480"/>
    </w:pPr>
  </w:style>
  <w:style w:type="paragraph" w:customStyle="1" w:styleId="AppendixHeading1">
    <w:name w:val="Appendix Heading 1"/>
    <w:basedOn w:val="Heading1"/>
    <w:next w:val="Normal"/>
    <w:link w:val="AppendixHeading1Char"/>
    <w:qFormat/>
    <w:rsid w:val="00857D6C"/>
    <w:pPr>
      <w:pageBreakBefore/>
      <w:numPr>
        <w:ilvl w:val="8"/>
        <w:numId w:val="2"/>
      </w:numPr>
    </w:pPr>
  </w:style>
  <w:style w:type="character" w:customStyle="1" w:styleId="Heading1Char">
    <w:name w:val="Heading 1 Char"/>
    <w:basedOn w:val="DefaultParagraphFont"/>
    <w:link w:val="Heading1"/>
    <w:uiPriority w:val="9"/>
    <w:rsid w:val="00E4536B"/>
    <w:rPr>
      <w:rFonts w:asciiTheme="majorHAnsi" w:eastAsiaTheme="majorEastAsia" w:hAnsiTheme="majorHAnsi" w:cstheme="majorBidi"/>
      <w:color w:val="17365D" w:themeColor="text2" w:themeShade="BF"/>
      <w:sz w:val="48"/>
      <w:szCs w:val="32"/>
    </w:rPr>
  </w:style>
  <w:style w:type="character" w:customStyle="1" w:styleId="ChapterHeading1Char">
    <w:name w:val="Chapter Heading 1 Char"/>
    <w:basedOn w:val="Heading1Char"/>
    <w:link w:val="ChapterHeading1"/>
    <w:rsid w:val="00512F35"/>
    <w:rPr>
      <w:rFonts w:asciiTheme="majorHAnsi" w:eastAsiaTheme="majorEastAsia" w:hAnsiTheme="majorHAnsi" w:cstheme="majorBidi"/>
      <w:color w:val="17365D" w:themeColor="text2" w:themeShade="BF"/>
      <w:sz w:val="36"/>
      <w:szCs w:val="32"/>
    </w:rPr>
  </w:style>
  <w:style w:type="paragraph" w:customStyle="1" w:styleId="MyHeading1">
    <w:name w:val="My Heading 1"/>
    <w:basedOn w:val="Normal"/>
    <w:rsid w:val="00990367"/>
  </w:style>
  <w:style w:type="character" w:customStyle="1" w:styleId="AppendixHeading1Char">
    <w:name w:val="Appendix Heading 1 Char"/>
    <w:basedOn w:val="Heading1Char"/>
    <w:link w:val="AppendixHeading1"/>
    <w:rsid w:val="00857D6C"/>
    <w:rPr>
      <w:rFonts w:asciiTheme="majorHAnsi" w:eastAsiaTheme="majorEastAsia" w:hAnsiTheme="majorHAnsi" w:cstheme="majorBidi"/>
      <w:color w:val="365F91" w:themeColor="accent1" w:themeShade="BF"/>
      <w:sz w:val="32"/>
      <w:szCs w:val="32"/>
    </w:rPr>
  </w:style>
  <w:style w:type="paragraph" w:customStyle="1" w:styleId="MyHeading9">
    <w:name w:val="My Heading 9"/>
    <w:basedOn w:val="Normal"/>
    <w:rsid w:val="00990367"/>
    <w:pPr>
      <w:numPr>
        <w:ilvl w:val="8"/>
        <w:numId w:val="1"/>
      </w:numPr>
    </w:pPr>
  </w:style>
  <w:style w:type="paragraph" w:customStyle="1" w:styleId="Figure">
    <w:name w:val="Figure"/>
    <w:basedOn w:val="Normal"/>
    <w:next w:val="ParagraphText"/>
    <w:link w:val="FigureChar"/>
    <w:qFormat/>
    <w:rsid w:val="00990367"/>
    <w:pPr>
      <w:keepNext/>
      <w:spacing w:after="120"/>
      <w:jc w:val="center"/>
    </w:pPr>
    <w:rPr>
      <w:noProof/>
    </w:rPr>
  </w:style>
  <w:style w:type="paragraph" w:styleId="Caption">
    <w:name w:val="caption"/>
    <w:basedOn w:val="Normal"/>
    <w:next w:val="ParagraphText"/>
    <w:link w:val="CaptionChar"/>
    <w:uiPriority w:val="35"/>
    <w:unhideWhenUsed/>
    <w:qFormat/>
    <w:rsid w:val="00DD4DA4"/>
    <w:pPr>
      <w:spacing w:after="360" w:line="240" w:lineRule="auto"/>
    </w:pPr>
    <w:rPr>
      <w:b/>
      <w:i/>
      <w:iCs/>
      <w:color w:val="1F497D" w:themeColor="text2"/>
      <w:sz w:val="22"/>
      <w:szCs w:val="18"/>
    </w:rPr>
  </w:style>
  <w:style w:type="character" w:customStyle="1" w:styleId="FigureChar">
    <w:name w:val="Figure Char"/>
    <w:basedOn w:val="DefaultParagraphFont"/>
    <w:link w:val="Figure"/>
    <w:rsid w:val="00990367"/>
    <w:rPr>
      <w:noProof/>
    </w:rPr>
  </w:style>
  <w:style w:type="paragraph" w:styleId="TOCHeading">
    <w:name w:val="TOC Heading"/>
    <w:basedOn w:val="Heading1"/>
    <w:next w:val="Normal"/>
    <w:uiPriority w:val="39"/>
    <w:unhideWhenUsed/>
    <w:qFormat/>
    <w:rsid w:val="00B1486D"/>
    <w:pPr>
      <w:outlineLvl w:val="9"/>
    </w:pPr>
  </w:style>
  <w:style w:type="paragraph" w:styleId="TOC1">
    <w:name w:val="toc 1"/>
    <w:basedOn w:val="Normal"/>
    <w:next w:val="Normal"/>
    <w:autoRedefine/>
    <w:uiPriority w:val="39"/>
    <w:unhideWhenUsed/>
    <w:rsid w:val="009040B6"/>
    <w:pPr>
      <w:tabs>
        <w:tab w:val="right" w:leader="dot" w:pos="9350"/>
      </w:tabs>
      <w:spacing w:after="0" w:line="360" w:lineRule="auto"/>
    </w:pPr>
  </w:style>
  <w:style w:type="character" w:styleId="Hyperlink">
    <w:name w:val="Hyperlink"/>
    <w:basedOn w:val="DefaultParagraphFont"/>
    <w:uiPriority w:val="99"/>
    <w:unhideWhenUsed/>
    <w:rsid w:val="00B1486D"/>
    <w:rPr>
      <w:color w:val="0000FF" w:themeColor="hyperlink"/>
      <w:u w:val="single"/>
    </w:rPr>
  </w:style>
  <w:style w:type="paragraph" w:styleId="TableofFigures">
    <w:name w:val="table of figures"/>
    <w:basedOn w:val="Normal"/>
    <w:next w:val="Normal"/>
    <w:uiPriority w:val="99"/>
    <w:unhideWhenUsed/>
    <w:rsid w:val="009040B6"/>
    <w:pPr>
      <w:spacing w:after="0" w:line="360" w:lineRule="auto"/>
    </w:pPr>
  </w:style>
  <w:style w:type="paragraph" w:styleId="ListParagraph">
    <w:name w:val="List Paragraph"/>
    <w:basedOn w:val="Normal"/>
    <w:uiPriority w:val="34"/>
    <w:qFormat/>
    <w:rsid w:val="007A6E64"/>
    <w:pPr>
      <w:spacing w:line="480" w:lineRule="auto"/>
      <w:ind w:left="720" w:hanging="360"/>
      <w:contextualSpacing/>
    </w:pPr>
  </w:style>
  <w:style w:type="paragraph" w:styleId="NoSpacing">
    <w:name w:val="No Spacing"/>
    <w:uiPriority w:val="1"/>
    <w:qFormat/>
    <w:rsid w:val="00ED24E7"/>
    <w:pPr>
      <w:spacing w:after="0" w:line="240" w:lineRule="auto"/>
    </w:pPr>
  </w:style>
  <w:style w:type="table" w:styleId="TableGrid">
    <w:name w:val="Table Grid"/>
    <w:basedOn w:val="TableNormal"/>
    <w:uiPriority w:val="59"/>
    <w:rsid w:val="007F4E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AB56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56AB"/>
    <w:rPr>
      <w:sz w:val="20"/>
      <w:szCs w:val="20"/>
    </w:rPr>
  </w:style>
  <w:style w:type="character" w:styleId="FootnoteReference">
    <w:name w:val="footnote reference"/>
    <w:basedOn w:val="DefaultParagraphFont"/>
    <w:uiPriority w:val="99"/>
    <w:semiHidden/>
    <w:unhideWhenUsed/>
    <w:rsid w:val="00AB56AB"/>
    <w:rPr>
      <w:vertAlign w:val="superscript"/>
    </w:rPr>
  </w:style>
  <w:style w:type="paragraph" w:customStyle="1" w:styleId="IndexTerms">
    <w:name w:val="Index Terms"/>
    <w:basedOn w:val="Normal"/>
    <w:next w:val="Normal"/>
    <w:link w:val="IndexTermsChar"/>
    <w:qFormat/>
    <w:rsid w:val="00AA2243"/>
    <w:pPr>
      <w:spacing w:before="120" w:after="0" w:line="360" w:lineRule="auto"/>
      <w:ind w:firstLine="720"/>
      <w:jc w:val="both"/>
    </w:pPr>
    <w:rPr>
      <w:b/>
    </w:rPr>
  </w:style>
  <w:style w:type="paragraph" w:styleId="Title">
    <w:name w:val="Title"/>
    <w:basedOn w:val="Normal"/>
    <w:next w:val="Normal"/>
    <w:link w:val="TitleChar"/>
    <w:uiPriority w:val="10"/>
    <w:qFormat/>
    <w:rsid w:val="00A134C1"/>
    <w:pPr>
      <w:spacing w:before="960" w:after="0" w:line="240" w:lineRule="auto"/>
      <w:contextualSpacing/>
      <w:jc w:val="center"/>
    </w:pPr>
    <w:rPr>
      <w:rFonts w:asciiTheme="majorHAnsi" w:eastAsiaTheme="majorEastAsia" w:hAnsiTheme="majorHAnsi" w:cstheme="majorBidi"/>
      <w:spacing w:val="-10"/>
      <w:kern w:val="28"/>
      <w:sz w:val="44"/>
      <w:szCs w:val="56"/>
    </w:rPr>
  </w:style>
  <w:style w:type="character" w:customStyle="1" w:styleId="IndexTermsChar">
    <w:name w:val="Index Terms Char"/>
    <w:basedOn w:val="DefaultParagraphFont"/>
    <w:link w:val="IndexTerms"/>
    <w:rsid w:val="00AA2243"/>
    <w:rPr>
      <w:b/>
      <w:sz w:val="24"/>
    </w:rPr>
  </w:style>
  <w:style w:type="character" w:customStyle="1" w:styleId="TitleChar">
    <w:name w:val="Title Char"/>
    <w:basedOn w:val="DefaultParagraphFont"/>
    <w:link w:val="Title"/>
    <w:uiPriority w:val="10"/>
    <w:rsid w:val="00A134C1"/>
    <w:rPr>
      <w:rFonts w:asciiTheme="majorHAnsi" w:eastAsiaTheme="majorEastAsia" w:hAnsiTheme="majorHAnsi" w:cstheme="majorBidi"/>
      <w:spacing w:val="-10"/>
      <w:kern w:val="28"/>
      <w:sz w:val="44"/>
      <w:szCs w:val="56"/>
    </w:rPr>
  </w:style>
  <w:style w:type="character" w:customStyle="1" w:styleId="Heading2Char">
    <w:name w:val="Heading 2 Char"/>
    <w:basedOn w:val="DefaultParagraphFont"/>
    <w:link w:val="Heading2"/>
    <w:uiPriority w:val="9"/>
    <w:rsid w:val="00AC3726"/>
    <w:rPr>
      <w:rFonts w:asciiTheme="majorHAnsi" w:eastAsiaTheme="majorEastAsia" w:hAnsiTheme="majorHAnsi" w:cstheme="majorBidi"/>
      <w:color w:val="365F91" w:themeColor="accent1" w:themeShade="BF"/>
      <w:sz w:val="32"/>
      <w:szCs w:val="26"/>
    </w:rPr>
  </w:style>
  <w:style w:type="character" w:customStyle="1" w:styleId="Heading3Char">
    <w:name w:val="Heading 3 Char"/>
    <w:basedOn w:val="DefaultParagraphFont"/>
    <w:link w:val="Heading3"/>
    <w:uiPriority w:val="9"/>
    <w:rsid w:val="00B96BF1"/>
    <w:rPr>
      <w:rFonts w:asciiTheme="majorHAnsi" w:eastAsiaTheme="majorEastAsia" w:hAnsiTheme="majorHAnsi" w:cstheme="majorBidi"/>
      <w:color w:val="984806" w:themeColor="accent6" w:themeShade="80"/>
      <w:sz w:val="28"/>
      <w:szCs w:val="24"/>
    </w:rPr>
  </w:style>
  <w:style w:type="paragraph" w:styleId="TOC2">
    <w:name w:val="toc 2"/>
    <w:basedOn w:val="Normal"/>
    <w:next w:val="Normal"/>
    <w:autoRedefine/>
    <w:uiPriority w:val="39"/>
    <w:unhideWhenUsed/>
    <w:rsid w:val="00D949B2"/>
    <w:pPr>
      <w:spacing w:after="100"/>
      <w:ind w:left="240"/>
    </w:pPr>
  </w:style>
  <w:style w:type="paragraph" w:styleId="TOC3">
    <w:name w:val="toc 3"/>
    <w:basedOn w:val="Normal"/>
    <w:next w:val="Normal"/>
    <w:autoRedefine/>
    <w:uiPriority w:val="39"/>
    <w:unhideWhenUsed/>
    <w:rsid w:val="00D949B2"/>
    <w:pPr>
      <w:spacing w:after="100"/>
      <w:ind w:left="480"/>
    </w:pPr>
  </w:style>
  <w:style w:type="paragraph" w:customStyle="1" w:styleId="AbstractText">
    <w:name w:val="Abstract Text"/>
    <w:basedOn w:val="ParagraphText"/>
    <w:next w:val="IndexTerms"/>
    <w:link w:val="AbstractTextChar"/>
    <w:qFormat/>
    <w:rsid w:val="001D5DB3"/>
    <w:pPr>
      <w:spacing w:line="360" w:lineRule="auto"/>
      <w:jc w:val="both"/>
    </w:pPr>
  </w:style>
  <w:style w:type="paragraph" w:customStyle="1" w:styleId="ParagraphText">
    <w:name w:val="Paragraph Text"/>
    <w:basedOn w:val="Normal"/>
    <w:link w:val="ParagraphTextChar"/>
    <w:qFormat/>
    <w:rsid w:val="00D12FC7"/>
    <w:pPr>
      <w:spacing w:after="0" w:line="480" w:lineRule="auto"/>
      <w:ind w:firstLine="720"/>
    </w:pPr>
  </w:style>
  <w:style w:type="character" w:customStyle="1" w:styleId="AbstractTextChar">
    <w:name w:val="Abstract Text Char"/>
    <w:basedOn w:val="DefaultParagraphFont"/>
    <w:link w:val="AbstractText"/>
    <w:rsid w:val="001D5DB3"/>
    <w:rPr>
      <w:sz w:val="24"/>
    </w:rPr>
  </w:style>
  <w:style w:type="paragraph" w:styleId="BalloonText">
    <w:name w:val="Balloon Text"/>
    <w:basedOn w:val="Normal"/>
    <w:link w:val="BalloonTextChar"/>
    <w:uiPriority w:val="99"/>
    <w:semiHidden/>
    <w:unhideWhenUsed/>
    <w:rsid w:val="00BF4BB4"/>
    <w:pPr>
      <w:spacing w:after="0" w:line="240" w:lineRule="auto"/>
    </w:pPr>
    <w:rPr>
      <w:rFonts w:ascii="Segoe UI" w:hAnsi="Segoe UI" w:cs="Segoe UI"/>
      <w:sz w:val="18"/>
      <w:szCs w:val="18"/>
    </w:rPr>
  </w:style>
  <w:style w:type="character" w:customStyle="1" w:styleId="ParagraphTextChar">
    <w:name w:val="Paragraph Text Char"/>
    <w:basedOn w:val="DefaultParagraphFont"/>
    <w:link w:val="ParagraphText"/>
    <w:rsid w:val="00D12FC7"/>
    <w:rPr>
      <w:sz w:val="24"/>
    </w:rPr>
  </w:style>
  <w:style w:type="character" w:customStyle="1" w:styleId="BalloonTextChar">
    <w:name w:val="Balloon Text Char"/>
    <w:basedOn w:val="DefaultParagraphFont"/>
    <w:link w:val="BalloonText"/>
    <w:uiPriority w:val="99"/>
    <w:semiHidden/>
    <w:rsid w:val="00BF4BB4"/>
    <w:rPr>
      <w:rFonts w:ascii="Segoe UI" w:hAnsi="Segoe UI" w:cs="Segoe UI"/>
      <w:sz w:val="18"/>
      <w:szCs w:val="18"/>
    </w:rPr>
  </w:style>
  <w:style w:type="paragraph" w:customStyle="1" w:styleId="Heading2Bar">
    <w:name w:val="Heading 2 Bar"/>
    <w:basedOn w:val="Heading2"/>
    <w:next w:val="ParagraphText"/>
    <w:link w:val="Heading2BarChar"/>
    <w:qFormat/>
    <w:rsid w:val="00FA1518"/>
    <w:pPr>
      <w:pBdr>
        <w:top w:val="single" w:sz="4" w:space="1" w:color="4F81BD" w:themeColor="accent1"/>
      </w:pBdr>
    </w:pPr>
  </w:style>
  <w:style w:type="character" w:customStyle="1" w:styleId="Heading4Char">
    <w:name w:val="Heading 4 Char"/>
    <w:basedOn w:val="DefaultParagraphFont"/>
    <w:link w:val="Heading4"/>
    <w:uiPriority w:val="9"/>
    <w:rsid w:val="00AC3726"/>
    <w:rPr>
      <w:rFonts w:asciiTheme="majorHAnsi" w:eastAsiaTheme="majorEastAsia" w:hAnsiTheme="majorHAnsi" w:cstheme="majorBidi"/>
      <w:i/>
      <w:iCs/>
      <w:color w:val="365F91" w:themeColor="accent1" w:themeShade="BF"/>
      <w:sz w:val="28"/>
    </w:rPr>
  </w:style>
  <w:style w:type="character" w:customStyle="1" w:styleId="Heading2BarChar">
    <w:name w:val="Heading 2 Bar Char"/>
    <w:basedOn w:val="Heading2Char"/>
    <w:link w:val="Heading2Bar"/>
    <w:rsid w:val="00FA1518"/>
    <w:rPr>
      <w:rFonts w:asciiTheme="majorHAnsi" w:eastAsiaTheme="majorEastAsia" w:hAnsiTheme="majorHAnsi" w:cstheme="majorBidi"/>
      <w:color w:val="365F91" w:themeColor="accent1" w:themeShade="BF"/>
      <w:sz w:val="28"/>
      <w:szCs w:val="26"/>
    </w:rPr>
  </w:style>
  <w:style w:type="paragraph" w:customStyle="1" w:styleId="EndNoteBibliographyTitle">
    <w:name w:val="EndNote Bibliography Title"/>
    <w:basedOn w:val="Normal"/>
    <w:link w:val="EndNoteBibliographyTitleChar"/>
    <w:rsid w:val="00FD7D3A"/>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FD7D3A"/>
    <w:rPr>
      <w:rFonts w:ascii="Times New Roman" w:hAnsi="Times New Roman" w:cs="Times New Roman"/>
      <w:noProof/>
      <w:sz w:val="24"/>
    </w:rPr>
  </w:style>
  <w:style w:type="paragraph" w:customStyle="1" w:styleId="EndNoteBibliography">
    <w:name w:val="EndNote Bibliography"/>
    <w:basedOn w:val="Normal"/>
    <w:link w:val="EndNoteBibliographyChar"/>
    <w:rsid w:val="00FD7D3A"/>
    <w:pPr>
      <w:spacing w:line="36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FD7D3A"/>
    <w:rPr>
      <w:rFonts w:ascii="Times New Roman" w:hAnsi="Times New Roman" w:cs="Times New Roman"/>
      <w:noProof/>
      <w:sz w:val="24"/>
    </w:rPr>
  </w:style>
  <w:style w:type="paragraph" w:customStyle="1" w:styleId="IEEEReference">
    <w:name w:val="IEEE Reference"/>
    <w:basedOn w:val="Normal"/>
    <w:link w:val="IEEEReferenceChar"/>
    <w:qFormat/>
    <w:rsid w:val="00D669B5"/>
    <w:pPr>
      <w:spacing w:line="360" w:lineRule="auto"/>
      <w:ind w:left="540" w:hanging="540"/>
    </w:pPr>
    <w:rPr>
      <w:rFonts w:ascii="Times New Roman" w:hAnsi="Times New Roman" w:cs="Times New Roman"/>
      <w:noProof/>
    </w:rPr>
  </w:style>
  <w:style w:type="character" w:customStyle="1" w:styleId="IEEEReferenceChar">
    <w:name w:val="IEEE Reference Char"/>
    <w:basedOn w:val="DefaultParagraphFont"/>
    <w:link w:val="IEEEReference"/>
    <w:rsid w:val="00D669B5"/>
    <w:rPr>
      <w:rFonts w:ascii="Times New Roman" w:hAnsi="Times New Roman" w:cs="Times New Roman"/>
      <w:noProof/>
      <w:sz w:val="24"/>
    </w:rPr>
  </w:style>
  <w:style w:type="paragraph" w:customStyle="1" w:styleId="CSCourseDescriptionTitle">
    <w:name w:val="CS Course Description Title"/>
    <w:basedOn w:val="Normal"/>
    <w:next w:val="Normal"/>
    <w:link w:val="CSCourseDescriptionTitleChar"/>
    <w:rsid w:val="0027764F"/>
    <w:pPr>
      <w:spacing w:before="600"/>
      <w:jc w:val="center"/>
    </w:pPr>
    <w:rPr>
      <w:smallCaps/>
      <w:sz w:val="32"/>
    </w:rPr>
  </w:style>
  <w:style w:type="paragraph" w:customStyle="1" w:styleId="CSReportDate">
    <w:name w:val="CS Report Date"/>
    <w:basedOn w:val="Normal"/>
    <w:next w:val="Normal"/>
    <w:link w:val="CSReportDateChar"/>
    <w:rsid w:val="0027764F"/>
    <w:pPr>
      <w:jc w:val="center"/>
    </w:pPr>
  </w:style>
  <w:style w:type="character" w:customStyle="1" w:styleId="CSCourseDescriptionTitleChar">
    <w:name w:val="CS Course Description Title Char"/>
    <w:basedOn w:val="DefaultParagraphFont"/>
    <w:link w:val="CSCourseDescriptionTitle"/>
    <w:rsid w:val="0027764F"/>
    <w:rPr>
      <w:smallCaps/>
      <w:sz w:val="32"/>
    </w:rPr>
  </w:style>
  <w:style w:type="paragraph" w:customStyle="1" w:styleId="CSSectionTitle">
    <w:name w:val="CS Section Title"/>
    <w:basedOn w:val="Normal"/>
    <w:next w:val="Normal"/>
    <w:link w:val="CSSectionTitleChar"/>
    <w:rsid w:val="009A368D"/>
    <w:pPr>
      <w:spacing w:before="960"/>
      <w:jc w:val="center"/>
    </w:pPr>
  </w:style>
  <w:style w:type="character" w:customStyle="1" w:styleId="CSReportDateChar">
    <w:name w:val="CS Report Date Char"/>
    <w:basedOn w:val="DefaultParagraphFont"/>
    <w:link w:val="CSReportDate"/>
    <w:rsid w:val="0027764F"/>
    <w:rPr>
      <w:sz w:val="24"/>
    </w:rPr>
  </w:style>
  <w:style w:type="paragraph" w:customStyle="1" w:styleId="CSReportContributor">
    <w:name w:val="CS Report Contributor"/>
    <w:basedOn w:val="Normal"/>
    <w:link w:val="CSReportContributorChar"/>
    <w:rsid w:val="00FD1413"/>
    <w:pPr>
      <w:spacing w:after="0" w:line="288" w:lineRule="auto"/>
      <w:contextualSpacing/>
      <w:jc w:val="center"/>
    </w:pPr>
    <w:rPr>
      <w:sz w:val="28"/>
    </w:rPr>
  </w:style>
  <w:style w:type="character" w:customStyle="1" w:styleId="CSSectionTitleChar">
    <w:name w:val="CS Section Title Char"/>
    <w:basedOn w:val="DefaultParagraphFont"/>
    <w:link w:val="CSSectionTitle"/>
    <w:rsid w:val="009A368D"/>
    <w:rPr>
      <w:sz w:val="24"/>
    </w:rPr>
  </w:style>
  <w:style w:type="paragraph" w:customStyle="1" w:styleId="CSAdvisorName">
    <w:name w:val="CS Advisor Name"/>
    <w:basedOn w:val="Normal"/>
    <w:next w:val="CSAdvisorEmployer"/>
    <w:link w:val="CSAdvisorNameChar"/>
    <w:rsid w:val="000E198F"/>
    <w:pPr>
      <w:spacing w:after="0"/>
      <w:contextualSpacing/>
      <w:jc w:val="center"/>
    </w:pPr>
    <w:rPr>
      <w:sz w:val="28"/>
    </w:rPr>
  </w:style>
  <w:style w:type="character" w:customStyle="1" w:styleId="CSReportContributorChar">
    <w:name w:val="CS Report Contributor Char"/>
    <w:basedOn w:val="DefaultParagraphFont"/>
    <w:link w:val="CSReportContributor"/>
    <w:rsid w:val="00FD1413"/>
    <w:rPr>
      <w:sz w:val="28"/>
    </w:rPr>
  </w:style>
  <w:style w:type="paragraph" w:customStyle="1" w:styleId="CSCourseInstructor">
    <w:name w:val="CS Course Instructor"/>
    <w:basedOn w:val="Normal"/>
    <w:next w:val="Normal"/>
    <w:link w:val="CSCourseInstructorChar"/>
    <w:rsid w:val="000F35F4"/>
    <w:pPr>
      <w:jc w:val="center"/>
    </w:pPr>
    <w:rPr>
      <w:sz w:val="28"/>
    </w:rPr>
  </w:style>
  <w:style w:type="character" w:customStyle="1" w:styleId="CSAdvisorNameChar">
    <w:name w:val="CS Advisor Name Char"/>
    <w:basedOn w:val="DefaultParagraphFont"/>
    <w:link w:val="CSAdvisorName"/>
    <w:rsid w:val="000E198F"/>
    <w:rPr>
      <w:sz w:val="28"/>
    </w:rPr>
  </w:style>
  <w:style w:type="paragraph" w:customStyle="1" w:styleId="CSReportTitle">
    <w:name w:val="CS Report Title"/>
    <w:basedOn w:val="Title"/>
    <w:next w:val="Normal"/>
    <w:link w:val="CSReportTitleChar"/>
    <w:rsid w:val="00DE6F6F"/>
    <w:pPr>
      <w:tabs>
        <w:tab w:val="center" w:pos="4680"/>
      </w:tabs>
      <w:spacing w:after="960"/>
    </w:pPr>
  </w:style>
  <w:style w:type="character" w:customStyle="1" w:styleId="CSCourseInstructorChar">
    <w:name w:val="CS Course Instructor Char"/>
    <w:basedOn w:val="DefaultParagraphFont"/>
    <w:link w:val="CSCourseInstructor"/>
    <w:rsid w:val="000F35F4"/>
    <w:rPr>
      <w:sz w:val="28"/>
    </w:rPr>
  </w:style>
  <w:style w:type="character" w:customStyle="1" w:styleId="CSReportTitleChar">
    <w:name w:val="CS Report Title Char"/>
    <w:basedOn w:val="TitleChar"/>
    <w:link w:val="CSReportTitle"/>
    <w:rsid w:val="00DE6F6F"/>
    <w:rPr>
      <w:rFonts w:asciiTheme="majorHAnsi" w:eastAsiaTheme="majorEastAsia" w:hAnsiTheme="majorHAnsi" w:cstheme="majorBidi"/>
      <w:spacing w:val="-10"/>
      <w:kern w:val="28"/>
      <w:sz w:val="44"/>
      <w:szCs w:val="56"/>
    </w:rPr>
  </w:style>
  <w:style w:type="paragraph" w:customStyle="1" w:styleId="CSAdvisorEmployer">
    <w:name w:val="CS Advisor Employer"/>
    <w:basedOn w:val="CSAdvisorName"/>
    <w:next w:val="CSAdvisorName"/>
    <w:link w:val="CSAdvisorEmployerChar"/>
    <w:rsid w:val="00162E97"/>
    <w:pPr>
      <w:spacing w:after="160"/>
    </w:pPr>
    <w:rPr>
      <w:i/>
      <w:sz w:val="24"/>
    </w:rPr>
  </w:style>
  <w:style w:type="paragraph" w:customStyle="1" w:styleId="DELETEME">
    <w:name w:val="DELETEME"/>
    <w:basedOn w:val="Normal"/>
    <w:link w:val="DELETEMEChar"/>
    <w:qFormat/>
    <w:rsid w:val="00DF39D8"/>
    <w:pPr>
      <w:spacing w:before="240"/>
    </w:pPr>
    <w:rPr>
      <w:rFonts w:ascii="Calibri" w:hAnsi="Calibri" w:cs="Times New Roman"/>
      <w:color w:val="FF0000"/>
    </w:rPr>
  </w:style>
  <w:style w:type="character" w:customStyle="1" w:styleId="CSAdvisorEmployerChar">
    <w:name w:val="CS Advisor Employer Char"/>
    <w:basedOn w:val="CSAdvisorNameChar"/>
    <w:link w:val="CSAdvisorEmployer"/>
    <w:rsid w:val="00162E97"/>
    <w:rPr>
      <w:i/>
      <w:sz w:val="24"/>
    </w:rPr>
  </w:style>
  <w:style w:type="character" w:customStyle="1" w:styleId="DELETEMEChar">
    <w:name w:val="DELETEME Char"/>
    <w:basedOn w:val="DefaultParagraphFont"/>
    <w:link w:val="DELETEME"/>
    <w:rsid w:val="00DF39D8"/>
    <w:rPr>
      <w:rFonts w:ascii="Calibri" w:hAnsi="Calibri" w:cs="Times New Roman"/>
      <w:color w:val="FF0000"/>
      <w:sz w:val="24"/>
    </w:rPr>
  </w:style>
  <w:style w:type="character" w:styleId="FollowedHyperlink">
    <w:name w:val="FollowedHyperlink"/>
    <w:basedOn w:val="DefaultParagraphFont"/>
    <w:uiPriority w:val="99"/>
    <w:semiHidden/>
    <w:unhideWhenUsed/>
    <w:rsid w:val="00173570"/>
    <w:rPr>
      <w:color w:val="800080" w:themeColor="followedHyperlink"/>
      <w:u w:val="single"/>
    </w:rPr>
  </w:style>
  <w:style w:type="character" w:styleId="PlaceholderText">
    <w:name w:val="Placeholder Text"/>
    <w:basedOn w:val="DefaultParagraphFont"/>
    <w:uiPriority w:val="99"/>
    <w:semiHidden/>
    <w:rsid w:val="00AE2623"/>
    <w:rPr>
      <w:color w:val="808080"/>
    </w:rPr>
  </w:style>
  <w:style w:type="character" w:customStyle="1" w:styleId="ChosenOption">
    <w:name w:val="Chosen Option"/>
    <w:basedOn w:val="ParagraphTextChar"/>
    <w:uiPriority w:val="1"/>
    <w:rsid w:val="00CF5F92"/>
    <w:rPr>
      <w:b w:val="0"/>
      <w:i w:val="0"/>
      <w:sz w:val="24"/>
      <w:u w:val="single"/>
    </w:rPr>
  </w:style>
  <w:style w:type="paragraph" w:customStyle="1" w:styleId="IEEEReferenceList">
    <w:name w:val="IEEE Reference List"/>
    <w:basedOn w:val="IEEEReference"/>
    <w:link w:val="IEEEReferenceListChar"/>
    <w:qFormat/>
    <w:rsid w:val="00E731CE"/>
    <w:pPr>
      <w:numPr>
        <w:numId w:val="16"/>
      </w:numPr>
      <w:ind w:left="540" w:hanging="540"/>
    </w:pPr>
  </w:style>
  <w:style w:type="character" w:customStyle="1" w:styleId="IEEEReferenceListChar">
    <w:name w:val="IEEE Reference List Char"/>
    <w:basedOn w:val="IEEEReferenceChar"/>
    <w:link w:val="IEEEReferenceList"/>
    <w:rsid w:val="00E731CE"/>
    <w:rPr>
      <w:rFonts w:ascii="Times New Roman" w:hAnsi="Times New Roman" w:cs="Times New Roman"/>
      <w:noProof/>
      <w:sz w:val="24"/>
    </w:rPr>
  </w:style>
  <w:style w:type="character" w:customStyle="1" w:styleId="CaptionChar">
    <w:name w:val="Caption Char"/>
    <w:basedOn w:val="DefaultParagraphFont"/>
    <w:link w:val="Caption"/>
    <w:uiPriority w:val="35"/>
    <w:rsid w:val="00BF6B64"/>
    <w:rPr>
      <w:b/>
      <w:i/>
      <w:iCs/>
      <w:color w:val="1F497D" w:themeColor="text2"/>
      <w:szCs w:val="18"/>
    </w:rPr>
  </w:style>
  <w:style w:type="character" w:customStyle="1" w:styleId="normaltextrun">
    <w:name w:val="normaltextrun"/>
    <w:basedOn w:val="DefaultParagraphFont"/>
    <w:rsid w:val="00400EA1"/>
  </w:style>
  <w:style w:type="paragraph" w:customStyle="1" w:styleId="CSProjectTitle">
    <w:name w:val="CS Project Title"/>
    <w:basedOn w:val="Title"/>
    <w:next w:val="Normal"/>
    <w:link w:val="CSProjectTitleChar"/>
    <w:rsid w:val="002D74A6"/>
  </w:style>
  <w:style w:type="character" w:customStyle="1" w:styleId="CSProjectTitleChar">
    <w:name w:val="CS Project Title Char"/>
    <w:basedOn w:val="TitleChar"/>
    <w:link w:val="CSProjectTitle"/>
    <w:rsid w:val="002D74A6"/>
    <w:rPr>
      <w:rFonts w:asciiTheme="majorHAnsi" w:eastAsiaTheme="majorEastAsia" w:hAnsiTheme="majorHAnsi" w:cstheme="majorBidi"/>
      <w:spacing w:val="-10"/>
      <w:kern w:val="28"/>
      <w:sz w:val="4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236943">
      <w:bodyDiv w:val="1"/>
      <w:marLeft w:val="0"/>
      <w:marRight w:val="0"/>
      <w:marTop w:val="0"/>
      <w:marBottom w:val="0"/>
      <w:divBdr>
        <w:top w:val="none" w:sz="0" w:space="0" w:color="auto"/>
        <w:left w:val="none" w:sz="0" w:space="0" w:color="auto"/>
        <w:bottom w:val="none" w:sz="0" w:space="0" w:color="auto"/>
        <w:right w:val="none" w:sz="0" w:space="0" w:color="auto"/>
      </w:divBdr>
    </w:div>
    <w:div w:id="176930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zygy\Downloads\Individual%20Contributions%20Report%20Template.dotx" TargetMode="External"/></Relationships>
</file>

<file path=word/theme/theme1.xml><?xml version="1.0" encoding="utf-8"?>
<a:theme xmlns:a="http://schemas.openxmlformats.org/drawingml/2006/main" name="Office Theme">
  <a:themeElements>
    <a:clrScheme name="Capston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C70F1-F068-4C16-AE6F-946A4816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Individual Contributions Report Template.dotx</Template>
  <TotalTime>641</TotalTime>
  <Pages>18</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Syzygy</dc:creator>
  <cp:keywords/>
  <dc:description/>
  <cp:lastModifiedBy>Labarbera, Sterling (MU-Student)</cp:lastModifiedBy>
  <cp:revision>6</cp:revision>
  <cp:lastPrinted>2016-12-19T05:09:00Z</cp:lastPrinted>
  <dcterms:created xsi:type="dcterms:W3CDTF">2021-04-14T02:40:00Z</dcterms:created>
  <dcterms:modified xsi:type="dcterms:W3CDTF">2021-04-14T23:15:00Z</dcterms:modified>
</cp:coreProperties>
</file>